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b/>
          <w:spacing w:val="0"/>
          <w:sz w:val="20"/>
          <w:szCs w:val="24"/>
        </w:rPr>
        <w:id w:val="-752200065"/>
        <w:placeholder>
          <w:docPart w:val="2B9DB842C97D4487A5883D450DA04159"/>
        </w:placeholder>
        <w15:appearance w15:val="hidden"/>
      </w:sdtPr>
      <w:sdtEndPr/>
      <w:sdtContent>
        <w:p w14:paraId="59692198" w14:textId="66198A84" w:rsidR="006F641E" w:rsidRPr="000F037F" w:rsidRDefault="00B17CB9" w:rsidP="000F037F">
          <w:pPr>
            <w:pStyle w:val="Ttulo1"/>
            <w:spacing w:line="276" w:lineRule="auto"/>
            <w:jc w:val="both"/>
            <w:rPr>
              <w:rFonts w:ascii="Arial" w:hAnsi="Arial" w:cs="Arial"/>
              <w:sz w:val="52"/>
              <w:szCs w:val="36"/>
            </w:rPr>
          </w:pPr>
          <w:r w:rsidRPr="000F037F">
            <w:rPr>
              <w:rFonts w:ascii="Arial" w:hAnsi="Arial" w:cs="Arial"/>
              <w:sz w:val="52"/>
              <w:szCs w:val="36"/>
            </w:rPr>
            <w:t>Victor Gustavo Junqueira</w:t>
          </w:r>
        </w:p>
        <w:p w14:paraId="1AB79B86" w14:textId="36D74131" w:rsidR="339651AB" w:rsidRPr="000F037F" w:rsidRDefault="00FB6263" w:rsidP="000F037F">
          <w:pPr>
            <w:spacing w:line="276" w:lineRule="auto"/>
            <w:jc w:val="both"/>
            <w:rPr>
              <w:rFonts w:ascii="Arial" w:hAnsi="Arial" w:cs="Arial"/>
            </w:rPr>
          </w:pPr>
        </w:p>
      </w:sdtContent>
    </w:sdt>
    <w:p w14:paraId="450711B8" w14:textId="1355D0F7" w:rsidR="00B17CB9" w:rsidRPr="00A92453" w:rsidRDefault="00B17CB9" w:rsidP="000F037F">
      <w:pPr>
        <w:pStyle w:val="Informaesdecontato"/>
        <w:spacing w:line="276" w:lineRule="auto"/>
        <w:jc w:val="both"/>
        <w:rPr>
          <w:rFonts w:ascii="Arial" w:hAnsi="Arial" w:cs="Arial"/>
          <w:szCs w:val="20"/>
          <w:lang w:val="en-US"/>
        </w:rPr>
      </w:pPr>
      <w:r w:rsidRPr="00A92453">
        <w:rPr>
          <w:rFonts w:ascii="Arial" w:hAnsi="Arial" w:cs="Arial"/>
          <w:szCs w:val="20"/>
          <w:lang w:val="en-US"/>
        </w:rPr>
        <w:t xml:space="preserve">Mogi Guaçu, SP | 19 997168299 | </w:t>
      </w:r>
      <w:hyperlink r:id="rId10" w:history="1">
        <w:r w:rsidR="00FA65B6" w:rsidRPr="00A92453">
          <w:rPr>
            <w:rStyle w:val="Hyperlink"/>
            <w:rFonts w:ascii="Arial" w:hAnsi="Arial" w:cs="Arial"/>
            <w:szCs w:val="20"/>
            <w:lang w:val="en-US"/>
          </w:rPr>
          <w:t>victorjunqueira.prog@gmail.com</w:t>
        </w:r>
      </w:hyperlink>
    </w:p>
    <w:p w14:paraId="06955A9D" w14:textId="355D4C79" w:rsidR="00B17CB9" w:rsidRPr="00A92453" w:rsidRDefault="00FA65B6" w:rsidP="000F037F">
      <w:pPr>
        <w:pStyle w:val="Informaesdecontato"/>
        <w:spacing w:line="276" w:lineRule="auto"/>
        <w:jc w:val="both"/>
        <w:rPr>
          <w:rStyle w:val="Hyperlink"/>
          <w:rFonts w:ascii="Arial" w:hAnsi="Arial" w:cs="Arial"/>
          <w:szCs w:val="20"/>
          <w:lang w:val="en-US"/>
        </w:rPr>
      </w:pPr>
      <w:r w:rsidRPr="00A92453">
        <w:rPr>
          <w:rFonts w:ascii="Arial" w:hAnsi="Arial" w:cs="Arial"/>
          <w:szCs w:val="20"/>
          <w:lang w:val="en-US"/>
        </w:rPr>
        <w:t xml:space="preserve">LinkedIn: </w:t>
      </w:r>
      <w:hyperlink r:id="rId11" w:history="1">
        <w:r w:rsidRPr="00A92453">
          <w:rPr>
            <w:rStyle w:val="Hyperlink"/>
            <w:rFonts w:ascii="Arial" w:hAnsi="Arial" w:cs="Arial"/>
            <w:szCs w:val="20"/>
            <w:lang w:val="en-US"/>
          </w:rPr>
          <w:t>https://www.linkedin.co</w:t>
        </w:r>
        <w:r w:rsidRPr="00A92453">
          <w:rPr>
            <w:rStyle w:val="Hyperlink"/>
            <w:rFonts w:ascii="Arial" w:hAnsi="Arial" w:cs="Arial"/>
            <w:szCs w:val="20"/>
            <w:lang w:val="en-US"/>
          </w:rPr>
          <w:t>m</w:t>
        </w:r>
        <w:r w:rsidRPr="00A92453">
          <w:rPr>
            <w:rStyle w:val="Hyperlink"/>
            <w:rFonts w:ascii="Arial" w:hAnsi="Arial" w:cs="Arial"/>
            <w:szCs w:val="20"/>
            <w:lang w:val="en-US"/>
          </w:rPr>
          <w:t>/in/victor-junque</w:t>
        </w:r>
        <w:r w:rsidRPr="00A92453">
          <w:rPr>
            <w:rStyle w:val="Hyperlink"/>
            <w:rFonts w:ascii="Arial" w:hAnsi="Arial" w:cs="Arial"/>
            <w:szCs w:val="20"/>
            <w:lang w:val="en-US"/>
          </w:rPr>
          <w:t>i</w:t>
        </w:r>
        <w:r w:rsidRPr="00A92453">
          <w:rPr>
            <w:rStyle w:val="Hyperlink"/>
            <w:rFonts w:ascii="Arial" w:hAnsi="Arial" w:cs="Arial"/>
            <w:szCs w:val="20"/>
            <w:lang w:val="en-US"/>
          </w:rPr>
          <w:t>ra-789004281/</w:t>
        </w:r>
      </w:hyperlink>
    </w:p>
    <w:p w14:paraId="478622A2" w14:textId="518529FE" w:rsidR="006F641E" w:rsidRPr="00A92453" w:rsidRDefault="006F641E" w:rsidP="000F037F">
      <w:pPr>
        <w:pStyle w:val="Informaesdecontato"/>
        <w:spacing w:line="276" w:lineRule="auto"/>
        <w:jc w:val="both"/>
        <w:rPr>
          <w:rStyle w:val="Hyperlink"/>
          <w:rFonts w:ascii="Arial" w:hAnsi="Arial" w:cs="Arial"/>
          <w:b w:val="0"/>
          <w:bCs/>
          <w:szCs w:val="20"/>
          <w:u w:val="none"/>
          <w:lang w:val="en-US"/>
        </w:rPr>
      </w:pPr>
      <w:r w:rsidRPr="00A92453">
        <w:rPr>
          <w:rStyle w:val="Hyperlink"/>
          <w:rFonts w:ascii="Arial" w:hAnsi="Arial" w:cs="Arial"/>
          <w:b w:val="0"/>
          <w:bCs/>
          <w:szCs w:val="20"/>
          <w:u w:val="none"/>
          <w:lang w:val="en-US"/>
        </w:rPr>
        <w:t xml:space="preserve">Github: </w:t>
      </w:r>
      <w:hyperlink r:id="rId12" w:history="1">
        <w:r w:rsidRPr="00A92453">
          <w:rPr>
            <w:rStyle w:val="Hyperlink"/>
            <w:rFonts w:ascii="Arial" w:hAnsi="Arial" w:cs="Arial"/>
            <w:b w:val="0"/>
            <w:bCs/>
            <w:szCs w:val="20"/>
            <w:u w:val="none"/>
            <w:lang w:val="en-US"/>
          </w:rPr>
          <w:t>https://github.com/Victo</w:t>
        </w:r>
        <w:r w:rsidRPr="00A92453">
          <w:rPr>
            <w:rStyle w:val="Hyperlink"/>
            <w:rFonts w:ascii="Arial" w:hAnsi="Arial" w:cs="Arial"/>
            <w:b w:val="0"/>
            <w:bCs/>
            <w:szCs w:val="20"/>
            <w:u w:val="none"/>
            <w:lang w:val="en-US"/>
          </w:rPr>
          <w:t>r</w:t>
        </w:r>
        <w:r w:rsidRPr="00A92453">
          <w:rPr>
            <w:rStyle w:val="Hyperlink"/>
            <w:rFonts w:ascii="Arial" w:hAnsi="Arial" w:cs="Arial"/>
            <w:b w:val="0"/>
            <w:bCs/>
            <w:szCs w:val="20"/>
            <w:u w:val="none"/>
            <w:lang w:val="en-US"/>
          </w:rPr>
          <w:t>Junqueira1</w:t>
        </w:r>
      </w:hyperlink>
    </w:p>
    <w:p w14:paraId="71D9F3C0" w14:textId="353B2A8C" w:rsidR="006F641E" w:rsidRPr="00A92453" w:rsidRDefault="00B67FDF" w:rsidP="000F037F">
      <w:pPr>
        <w:pStyle w:val="Informaesdecontato"/>
        <w:spacing w:line="276" w:lineRule="auto"/>
        <w:jc w:val="both"/>
        <w:rPr>
          <w:rFonts w:ascii="Arial" w:hAnsi="Arial" w:cs="Arial"/>
          <w:bCs/>
          <w:szCs w:val="20"/>
        </w:rPr>
      </w:pPr>
      <w:r w:rsidRPr="00A92453">
        <w:rPr>
          <w:rStyle w:val="Hyperlink"/>
          <w:rFonts w:ascii="Arial" w:hAnsi="Arial" w:cs="Arial"/>
          <w:b w:val="0"/>
          <w:bCs/>
          <w:szCs w:val="20"/>
          <w:u w:val="none"/>
        </w:rPr>
        <w:t xml:space="preserve">Portfólio: </w:t>
      </w:r>
      <w:hyperlink r:id="rId13" w:history="1">
        <w:r w:rsidRPr="00A92453">
          <w:rPr>
            <w:rStyle w:val="Hyperlink"/>
            <w:rFonts w:ascii="Arial" w:hAnsi="Arial" w:cs="Arial"/>
            <w:b w:val="0"/>
            <w:bCs/>
            <w:szCs w:val="20"/>
          </w:rPr>
          <w:t>https://victorjunqueira.vercel.a</w:t>
        </w:r>
        <w:r w:rsidRPr="00A92453">
          <w:rPr>
            <w:rStyle w:val="Hyperlink"/>
            <w:rFonts w:ascii="Arial" w:hAnsi="Arial" w:cs="Arial"/>
            <w:b w:val="0"/>
            <w:bCs/>
            <w:szCs w:val="20"/>
          </w:rPr>
          <w:t>p</w:t>
        </w:r>
        <w:r w:rsidRPr="00A92453">
          <w:rPr>
            <w:rStyle w:val="Hyperlink"/>
            <w:rFonts w:ascii="Arial" w:hAnsi="Arial" w:cs="Arial"/>
            <w:b w:val="0"/>
            <w:bCs/>
            <w:szCs w:val="20"/>
          </w:rPr>
          <w:t>p/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A92453" w14:paraId="5CDEE629" w14:textId="77777777" w:rsidTr="000B4CAB">
        <w:tc>
          <w:tcPr>
            <w:tcW w:w="9360" w:type="dxa"/>
          </w:tcPr>
          <w:p w14:paraId="019C1BB0" w14:textId="044E5537" w:rsidR="00316C32" w:rsidRPr="00A92453" w:rsidRDefault="00FB6263" w:rsidP="000F037F">
            <w:pPr>
              <w:pStyle w:val="Ttulo2"/>
              <w:spacing w:line="276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Cs w:val="20"/>
                </w:rPr>
                <w:id w:val="1641067621"/>
                <w:placeholder>
                  <w:docPart w:val="A1F9C251BB7A40768C2B859E3E981EF2"/>
                </w:placeholder>
                <w15:appearance w15:val="hidden"/>
              </w:sdtPr>
              <w:sdtEndPr/>
              <w:sdtContent>
                <w:r w:rsidR="00B17CB9" w:rsidRPr="00A92453">
                  <w:rPr>
                    <w:rFonts w:ascii="Arial" w:hAnsi="Arial" w:cs="Arial"/>
                    <w:b/>
                    <w:bCs/>
                    <w:szCs w:val="20"/>
                  </w:rPr>
                  <w:t>Objetivo</w:t>
                </w:r>
              </w:sdtContent>
            </w:sdt>
            <w:r w:rsidR="00316C32" w:rsidRPr="00A92453">
              <w:rPr>
                <w:rFonts w:ascii="Arial" w:hAnsi="Arial" w:cs="Arial"/>
                <w:b/>
                <w:bCs/>
                <w:szCs w:val="20"/>
                <w:lang w:bidi="pt-BR"/>
              </w:rPr>
              <w:t xml:space="preserve"> </w:t>
            </w:r>
            <w:r w:rsidR="00B17CB9" w:rsidRPr="00A92453">
              <w:rPr>
                <w:rFonts w:ascii="Arial" w:hAnsi="Arial" w:cs="Arial"/>
                <w:b/>
                <w:bCs/>
                <w:szCs w:val="20"/>
                <w:lang w:bidi="pt-BR"/>
              </w:rPr>
              <w:t>profissional</w:t>
            </w:r>
          </w:p>
        </w:tc>
      </w:tr>
    </w:tbl>
    <w:p w14:paraId="6E3087B6" w14:textId="77777777" w:rsidR="00316C32" w:rsidRPr="00A92453" w:rsidRDefault="00316C32" w:rsidP="000F037F">
      <w:pPr>
        <w:pStyle w:val="Espaoentretabelas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1D72BD" w14:textId="3053C0B9" w:rsidR="00B67FDF" w:rsidRPr="00A92453" w:rsidRDefault="00B67FD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Estágio em Desenvolvimentos de Sistemas / Desenvolvedor Front-End Júnior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A92453" w14:paraId="5EBEFB4F" w14:textId="77777777" w:rsidTr="000B4CAB">
        <w:tc>
          <w:tcPr>
            <w:tcW w:w="9360" w:type="dxa"/>
          </w:tcPr>
          <w:p w14:paraId="43A652B0" w14:textId="5586ED92" w:rsidR="00316C32" w:rsidRPr="00A92453" w:rsidRDefault="00FB6263" w:rsidP="000F037F">
            <w:pPr>
              <w:pStyle w:val="Ttulo2"/>
              <w:spacing w:line="276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Cs w:val="20"/>
                </w:rPr>
                <w:id w:val="-175196576"/>
                <w:placeholder>
                  <w:docPart w:val="76470EC7F0EC4CB08BC226190209DD8A"/>
                </w:placeholder>
                <w15:appearance w15:val="hidden"/>
              </w:sdtPr>
              <w:sdtEndPr/>
              <w:sdtContent>
                <w:r w:rsidR="00B17CB9" w:rsidRPr="00A92453">
                  <w:rPr>
                    <w:rFonts w:ascii="Arial" w:hAnsi="Arial" w:cs="Arial"/>
                    <w:b/>
                    <w:bCs/>
                    <w:szCs w:val="20"/>
                  </w:rPr>
                  <w:t>Formação acadêmica</w:t>
                </w:r>
              </w:sdtContent>
            </w:sdt>
            <w:r w:rsidR="00316C32" w:rsidRPr="00A92453">
              <w:rPr>
                <w:rFonts w:ascii="Arial" w:hAnsi="Arial" w:cs="Arial"/>
                <w:b/>
                <w:bCs/>
                <w:szCs w:val="20"/>
                <w:lang w:bidi="pt-BR"/>
              </w:rPr>
              <w:t xml:space="preserve"> </w:t>
            </w:r>
          </w:p>
        </w:tc>
      </w:tr>
    </w:tbl>
    <w:p w14:paraId="5FBBE994" w14:textId="77777777" w:rsidR="00316C32" w:rsidRPr="00A92453" w:rsidRDefault="00316C32" w:rsidP="000F037F">
      <w:pPr>
        <w:pStyle w:val="Espaoentretabelas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04B4EC" w14:textId="10593C5F" w:rsidR="00DC490D" w:rsidRPr="00A92453" w:rsidRDefault="00B17CB9" w:rsidP="000F037F">
      <w:pPr>
        <w:spacing w:line="276" w:lineRule="auto"/>
        <w:jc w:val="both"/>
        <w:rPr>
          <w:rFonts w:ascii="Arial" w:hAnsi="Arial" w:cs="Arial"/>
          <w:szCs w:val="20"/>
        </w:rPr>
      </w:pPr>
      <w:r w:rsidRPr="00A92453">
        <w:rPr>
          <w:rFonts w:ascii="Arial" w:hAnsi="Arial" w:cs="Arial"/>
          <w:szCs w:val="20"/>
        </w:rPr>
        <w:t>ETEC Pedro Ferreira Alves</w:t>
      </w:r>
    </w:p>
    <w:p w14:paraId="70F6B1E1" w14:textId="025DB133" w:rsidR="00B17CB9" w:rsidRPr="00A92453" w:rsidRDefault="00B67FD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 xml:space="preserve">Ensino Médio </w:t>
      </w:r>
      <w:r w:rsidR="00B17CB9" w:rsidRPr="00A92453">
        <w:rPr>
          <w:rFonts w:ascii="Arial" w:hAnsi="Arial" w:cs="Arial"/>
          <w:b w:val="0"/>
          <w:bCs/>
          <w:szCs w:val="20"/>
        </w:rPr>
        <w:t>Técnico em Desenvolvimento de Sistemas</w:t>
      </w:r>
    </w:p>
    <w:p w14:paraId="14728359" w14:textId="181556CC" w:rsidR="00B67FDF" w:rsidRPr="00A92453" w:rsidRDefault="00B17CB9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Fev 2022 – Dez 2024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A92453" w14:paraId="3D9EF773" w14:textId="77777777" w:rsidTr="000B4CAB">
        <w:tc>
          <w:tcPr>
            <w:tcW w:w="9360" w:type="dxa"/>
          </w:tcPr>
          <w:p w14:paraId="009DB7C0" w14:textId="03A0352D" w:rsidR="00316C32" w:rsidRPr="00A92453" w:rsidRDefault="00FB6263" w:rsidP="000F037F">
            <w:pPr>
              <w:pStyle w:val="Ttulo2"/>
              <w:spacing w:line="276" w:lineRule="auto"/>
              <w:jc w:val="both"/>
              <w:rPr>
                <w:rFonts w:ascii="Arial" w:hAnsi="Arial" w:cs="Arial"/>
                <w:b/>
                <w:bCs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Cs w:val="20"/>
                </w:rPr>
                <w:id w:val="-919949854"/>
                <w:placeholder>
                  <w:docPart w:val="E969ADCAE10D4FCD8DD2780BFD402636"/>
                </w:placeholder>
                <w15:appearance w15:val="hidden"/>
              </w:sdtPr>
              <w:sdtEndPr/>
              <w:sdtContent>
                <w:r w:rsidR="00B17CB9" w:rsidRPr="00A92453">
                  <w:rPr>
                    <w:rFonts w:ascii="Arial" w:hAnsi="Arial" w:cs="Arial"/>
                    <w:b/>
                    <w:bCs/>
                    <w:szCs w:val="20"/>
                  </w:rPr>
                  <w:t>experiência profissional</w:t>
                </w:r>
              </w:sdtContent>
            </w:sdt>
            <w:r w:rsidR="00316C32" w:rsidRPr="00A92453">
              <w:rPr>
                <w:rFonts w:ascii="Arial" w:hAnsi="Arial" w:cs="Arial"/>
                <w:b/>
                <w:bCs/>
                <w:szCs w:val="20"/>
                <w:lang w:bidi="pt-BR"/>
              </w:rPr>
              <w:t xml:space="preserve"> </w:t>
            </w:r>
          </w:p>
        </w:tc>
      </w:tr>
    </w:tbl>
    <w:p w14:paraId="1687C12F" w14:textId="77777777" w:rsidR="00316C32" w:rsidRPr="00A92453" w:rsidRDefault="00316C32" w:rsidP="000F037F">
      <w:pPr>
        <w:pStyle w:val="Espaoentretabelas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93D653A" w14:textId="19605ABE" w:rsidR="000A7A1D" w:rsidRPr="00A92453" w:rsidRDefault="00B17CB9" w:rsidP="000F037F">
      <w:pPr>
        <w:spacing w:line="276" w:lineRule="auto"/>
        <w:jc w:val="both"/>
        <w:rPr>
          <w:rFonts w:ascii="Arial" w:hAnsi="Arial" w:cs="Arial"/>
          <w:szCs w:val="20"/>
        </w:rPr>
      </w:pPr>
      <w:r w:rsidRPr="00A92453">
        <w:rPr>
          <w:rFonts w:ascii="Arial" w:hAnsi="Arial" w:cs="Arial"/>
          <w:szCs w:val="20"/>
        </w:rPr>
        <w:t>Auxiliar Administrativo</w:t>
      </w:r>
    </w:p>
    <w:p w14:paraId="4A53EA92" w14:textId="21D59D2D" w:rsidR="00B17CB9" w:rsidRPr="00A92453" w:rsidRDefault="00B17CB9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Inovare Imóveis LTDA | Mogi Guaçu, SP</w:t>
      </w:r>
    </w:p>
    <w:p w14:paraId="3EEB4812" w14:textId="1A627BFD" w:rsidR="00B17CB9" w:rsidRPr="00A92453" w:rsidRDefault="00B17CB9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 xml:space="preserve">Período: </w:t>
      </w:r>
      <w:r w:rsidR="00FA65B6" w:rsidRPr="00A92453">
        <w:rPr>
          <w:rFonts w:ascii="Arial" w:hAnsi="Arial" w:cs="Arial"/>
          <w:b w:val="0"/>
          <w:bCs/>
          <w:szCs w:val="20"/>
        </w:rPr>
        <w:t>maio</w:t>
      </w:r>
      <w:r w:rsidRPr="00A92453">
        <w:rPr>
          <w:rFonts w:ascii="Arial" w:hAnsi="Arial" w:cs="Arial"/>
          <w:b w:val="0"/>
          <w:bCs/>
          <w:szCs w:val="20"/>
        </w:rPr>
        <w:t xml:space="preserve"> 2024 – </w:t>
      </w:r>
      <w:r w:rsidR="00FA65B6" w:rsidRPr="00A92453">
        <w:rPr>
          <w:rFonts w:ascii="Arial" w:hAnsi="Arial" w:cs="Arial"/>
          <w:b w:val="0"/>
          <w:bCs/>
          <w:szCs w:val="20"/>
        </w:rPr>
        <w:t>agosto</w:t>
      </w:r>
      <w:r w:rsidRPr="00A92453">
        <w:rPr>
          <w:rFonts w:ascii="Arial" w:hAnsi="Arial" w:cs="Arial"/>
          <w:b w:val="0"/>
          <w:bCs/>
          <w:szCs w:val="20"/>
        </w:rPr>
        <w:t xml:space="preserve"> 2024</w:t>
      </w:r>
    </w:p>
    <w:p w14:paraId="3C709620" w14:textId="77777777" w:rsidR="000F037F" w:rsidRPr="00A92453" w:rsidRDefault="000F037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Automatizei cálculos proporcionais de consumo de água e energia, reduzindo o tempo de 5-6 minutos para 1 minuto, eliminando margens de erro.</w:t>
      </w:r>
    </w:p>
    <w:p w14:paraId="463C2629" w14:textId="77777777" w:rsidR="000F037F" w:rsidRPr="00A92453" w:rsidRDefault="000F037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Criei uma ferramenta que simplificou o cálculo do IPTU, reduzindo o processo de 6 minutos para 1 minuto, sem margem de erros.</w:t>
      </w:r>
    </w:p>
    <w:p w14:paraId="283AA3FE" w14:textId="42ECE923" w:rsidR="00B67FDF" w:rsidRPr="00A92453" w:rsidRDefault="00A92453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Desenvolvi habilidades organizacionais e de trabalho em equipe, aprimorando meu comportamento profissional em ambiente corporativo.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FA65B6" w:rsidRPr="00A92453" w14:paraId="00D317B4" w14:textId="77777777" w:rsidTr="00DA349B">
        <w:tc>
          <w:tcPr>
            <w:tcW w:w="9360" w:type="dxa"/>
          </w:tcPr>
          <w:p w14:paraId="14FB1EA3" w14:textId="61EAFDFF" w:rsidR="00FA65B6" w:rsidRPr="00A92453" w:rsidRDefault="00FB6263" w:rsidP="000F037F">
            <w:pPr>
              <w:pStyle w:val="Ttulo2"/>
              <w:spacing w:line="276" w:lineRule="auto"/>
              <w:jc w:val="both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810245693"/>
                <w:placeholder>
                  <w:docPart w:val="2738177427E1440AB26F3DBDC8F52FC9"/>
                </w:placeholder>
                <w15:appearance w15:val="hidden"/>
              </w:sdtPr>
              <w:sdtEndPr/>
              <w:sdtContent>
                <w:r w:rsidR="00FA65B6" w:rsidRPr="00A92453">
                  <w:rPr>
                    <w:rFonts w:ascii="Arial" w:hAnsi="Arial" w:cs="Arial"/>
                    <w:b/>
                    <w:bCs/>
                    <w:szCs w:val="20"/>
                  </w:rPr>
                  <w:t>projetos</w:t>
                </w:r>
              </w:sdtContent>
            </w:sdt>
            <w:r w:rsidR="00FA65B6" w:rsidRPr="00A92453">
              <w:rPr>
                <w:rFonts w:ascii="Arial" w:hAnsi="Arial" w:cs="Arial"/>
                <w:szCs w:val="20"/>
                <w:lang w:bidi="pt-BR"/>
              </w:rPr>
              <w:t xml:space="preserve"> </w:t>
            </w:r>
          </w:p>
        </w:tc>
      </w:tr>
    </w:tbl>
    <w:p w14:paraId="3D41089E" w14:textId="77777777" w:rsidR="00FA65B6" w:rsidRPr="00A92453" w:rsidRDefault="00FA65B6" w:rsidP="000F037F">
      <w:pPr>
        <w:pStyle w:val="Espaoentretabelas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EE63CB" w14:textId="77777777" w:rsidR="000F037F" w:rsidRPr="00A92453" w:rsidRDefault="000F037F" w:rsidP="000F037F">
      <w:pPr>
        <w:spacing w:line="276" w:lineRule="auto"/>
        <w:jc w:val="both"/>
        <w:rPr>
          <w:rFonts w:ascii="Arial" w:hAnsi="Arial" w:cs="Arial"/>
          <w:szCs w:val="20"/>
        </w:rPr>
      </w:pPr>
      <w:r w:rsidRPr="00A92453">
        <w:rPr>
          <w:rFonts w:ascii="Arial" w:hAnsi="Arial" w:cs="Arial"/>
          <w:szCs w:val="20"/>
        </w:rPr>
        <w:t>Sistema ERP (TCC)</w:t>
      </w:r>
    </w:p>
    <w:p w14:paraId="620327AE" w14:textId="0CA89690" w:rsidR="000F037F" w:rsidRPr="00A92453" w:rsidRDefault="000F037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Desenvolvido com Next.js, TailwindCSS, TypeScript, NestJS, MySQL e MongoDB, com foco em melhorar o gerenciamento de estoque e financeiro de pequenas e médias empresas</w:t>
      </w:r>
      <w:r w:rsidR="00A92453">
        <w:rPr>
          <w:rFonts w:ascii="Arial" w:hAnsi="Arial" w:cs="Arial"/>
          <w:b w:val="0"/>
          <w:bCs/>
          <w:szCs w:val="20"/>
        </w:rPr>
        <w:t>, inclui módulos de Estoque, Financeiro, Logística e Projetos e Tarefas.</w:t>
      </w:r>
    </w:p>
    <w:p w14:paraId="2E1639EB" w14:textId="77777777" w:rsidR="000F037F" w:rsidRPr="00A92453" w:rsidRDefault="000F037F" w:rsidP="000F037F">
      <w:pPr>
        <w:spacing w:line="276" w:lineRule="auto"/>
        <w:jc w:val="both"/>
        <w:rPr>
          <w:rFonts w:ascii="Arial" w:hAnsi="Arial" w:cs="Arial"/>
          <w:szCs w:val="20"/>
        </w:rPr>
      </w:pPr>
      <w:r w:rsidRPr="00A92453">
        <w:rPr>
          <w:rFonts w:ascii="Arial" w:hAnsi="Arial" w:cs="Arial"/>
          <w:szCs w:val="20"/>
        </w:rPr>
        <w:t>Study Assistant</w:t>
      </w:r>
    </w:p>
    <w:p w14:paraId="3BF4FEA9" w14:textId="01E1CE27" w:rsidR="000F037F" w:rsidRPr="00A92453" w:rsidRDefault="000F037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Aplicação desenvolvida com Next.js, TailwindCSS, TypeScript e Firebase para auxiliar nos estudos, com funcionalidades como trilha de aprendizado</w:t>
      </w:r>
      <w:r w:rsidR="00A92453">
        <w:rPr>
          <w:rFonts w:ascii="Arial" w:hAnsi="Arial" w:cs="Arial"/>
          <w:b w:val="0"/>
          <w:bCs/>
          <w:szCs w:val="20"/>
        </w:rPr>
        <w:t xml:space="preserve"> em matemática, programação e inglês</w:t>
      </w:r>
      <w:r w:rsidRPr="00A92453">
        <w:rPr>
          <w:rFonts w:ascii="Arial" w:hAnsi="Arial" w:cs="Arial"/>
          <w:b w:val="0"/>
          <w:bCs/>
          <w:szCs w:val="20"/>
        </w:rPr>
        <w:t>, acompanhamento de progresso e sistema de login.</w:t>
      </w:r>
    </w:p>
    <w:p w14:paraId="40DA7781" w14:textId="77777777" w:rsidR="000F037F" w:rsidRPr="00A92453" w:rsidRDefault="000F037F" w:rsidP="000F037F">
      <w:pPr>
        <w:spacing w:line="276" w:lineRule="auto"/>
        <w:jc w:val="both"/>
        <w:rPr>
          <w:rFonts w:ascii="Arial" w:hAnsi="Arial" w:cs="Arial"/>
          <w:szCs w:val="20"/>
        </w:rPr>
      </w:pPr>
      <w:r w:rsidRPr="00A92453">
        <w:rPr>
          <w:rFonts w:ascii="Arial" w:hAnsi="Arial" w:cs="Arial"/>
          <w:szCs w:val="20"/>
        </w:rPr>
        <w:t>PDF Extractor</w:t>
      </w:r>
    </w:p>
    <w:p w14:paraId="5CD7987A" w14:textId="7145255A" w:rsidR="00A92453" w:rsidRPr="00A92453" w:rsidRDefault="000F037F" w:rsidP="000F037F">
      <w:pPr>
        <w:spacing w:line="276" w:lineRule="auto"/>
        <w:jc w:val="both"/>
        <w:rPr>
          <w:rFonts w:ascii="Arial" w:hAnsi="Arial" w:cs="Arial"/>
          <w:b w:val="0"/>
          <w:bCs/>
          <w:szCs w:val="20"/>
        </w:rPr>
      </w:pPr>
      <w:r w:rsidRPr="00A92453">
        <w:rPr>
          <w:rFonts w:ascii="Arial" w:hAnsi="Arial" w:cs="Arial"/>
          <w:b w:val="0"/>
          <w:bCs/>
          <w:szCs w:val="20"/>
        </w:rPr>
        <w:t>Criado para o setor administrativo de uma loja de autopeças. Automatizou o processo de entrada de veículos, reduzindo o tempo de registro de 10 minutos para 1 minuto, processando informações de PDFs de forma eficiente.</w:t>
      </w:r>
    </w:p>
    <w:sectPr w:rsidR="00A92453" w:rsidRPr="00A92453" w:rsidSect="002B06F9">
      <w:pgSz w:w="11906" w:h="16838" w:code="9"/>
      <w:pgMar w:top="1134" w:right="1440" w:bottom="42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588A" w14:textId="77777777" w:rsidR="00FB6263" w:rsidRDefault="00FB6263" w:rsidP="00355814">
      <w:pPr>
        <w:spacing w:after="0" w:line="240" w:lineRule="auto"/>
      </w:pPr>
      <w:r>
        <w:separator/>
      </w:r>
    </w:p>
  </w:endnote>
  <w:endnote w:type="continuationSeparator" w:id="0">
    <w:p w14:paraId="5A3C7E16" w14:textId="77777777" w:rsidR="00FB6263" w:rsidRDefault="00FB6263" w:rsidP="0035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DBE2" w14:textId="77777777" w:rsidR="00FB6263" w:rsidRDefault="00FB6263" w:rsidP="00355814">
      <w:pPr>
        <w:spacing w:after="0" w:line="240" w:lineRule="auto"/>
      </w:pPr>
      <w:r>
        <w:separator/>
      </w:r>
    </w:p>
  </w:footnote>
  <w:footnote w:type="continuationSeparator" w:id="0">
    <w:p w14:paraId="4BB0FBCD" w14:textId="77777777" w:rsidR="00FB6263" w:rsidRDefault="00FB6263" w:rsidP="0035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42893"/>
    <w:multiLevelType w:val="hybridMultilevel"/>
    <w:tmpl w:val="32D8F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70C9A"/>
    <w:multiLevelType w:val="multilevel"/>
    <w:tmpl w:val="83AA9936"/>
    <w:lvl w:ilvl="0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Commarcadore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Commarcadores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Commarcador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Commarcadores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6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9"/>
  </w:num>
  <w:num w:numId="10">
    <w:abstractNumId w:val="17"/>
  </w:num>
  <w:num w:numId="11">
    <w:abstractNumId w:val="8"/>
  </w:num>
  <w:num w:numId="12">
    <w:abstractNumId w:val="10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B9"/>
    <w:rsid w:val="0001581A"/>
    <w:rsid w:val="00016D3E"/>
    <w:rsid w:val="00034A9E"/>
    <w:rsid w:val="00054A06"/>
    <w:rsid w:val="00084F0C"/>
    <w:rsid w:val="00092749"/>
    <w:rsid w:val="000A7A1D"/>
    <w:rsid w:val="000B4CAB"/>
    <w:rsid w:val="000F037F"/>
    <w:rsid w:val="00115755"/>
    <w:rsid w:val="001368B3"/>
    <w:rsid w:val="0016682E"/>
    <w:rsid w:val="001728A6"/>
    <w:rsid w:val="001F061E"/>
    <w:rsid w:val="002073B6"/>
    <w:rsid w:val="00231796"/>
    <w:rsid w:val="00240B68"/>
    <w:rsid w:val="00256C1D"/>
    <w:rsid w:val="00261257"/>
    <w:rsid w:val="002A338B"/>
    <w:rsid w:val="002B06F9"/>
    <w:rsid w:val="00310717"/>
    <w:rsid w:val="00315D21"/>
    <w:rsid w:val="00316C32"/>
    <w:rsid w:val="003222AD"/>
    <w:rsid w:val="00336D74"/>
    <w:rsid w:val="00355814"/>
    <w:rsid w:val="003A217C"/>
    <w:rsid w:val="003A29E4"/>
    <w:rsid w:val="003B40D9"/>
    <w:rsid w:val="003B53D9"/>
    <w:rsid w:val="003E4EBF"/>
    <w:rsid w:val="00413570"/>
    <w:rsid w:val="00433D71"/>
    <w:rsid w:val="00440A4D"/>
    <w:rsid w:val="00463E72"/>
    <w:rsid w:val="00482331"/>
    <w:rsid w:val="00490705"/>
    <w:rsid w:val="00493419"/>
    <w:rsid w:val="004D6840"/>
    <w:rsid w:val="004E0336"/>
    <w:rsid w:val="004E7B5B"/>
    <w:rsid w:val="005076E9"/>
    <w:rsid w:val="005229A6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6C0B13"/>
    <w:rsid w:val="006F641E"/>
    <w:rsid w:val="007133C8"/>
    <w:rsid w:val="00721FA5"/>
    <w:rsid w:val="00751FF1"/>
    <w:rsid w:val="00781FA7"/>
    <w:rsid w:val="007D1F1C"/>
    <w:rsid w:val="007D3235"/>
    <w:rsid w:val="007E4341"/>
    <w:rsid w:val="0084324B"/>
    <w:rsid w:val="00845CE1"/>
    <w:rsid w:val="008C5765"/>
    <w:rsid w:val="008E5BD4"/>
    <w:rsid w:val="008E739D"/>
    <w:rsid w:val="00917497"/>
    <w:rsid w:val="009239D6"/>
    <w:rsid w:val="00947F77"/>
    <w:rsid w:val="00951CFD"/>
    <w:rsid w:val="00952342"/>
    <w:rsid w:val="00961FB5"/>
    <w:rsid w:val="009A2F49"/>
    <w:rsid w:val="009B2DE3"/>
    <w:rsid w:val="009D5C85"/>
    <w:rsid w:val="009F638A"/>
    <w:rsid w:val="00A06161"/>
    <w:rsid w:val="00A30C08"/>
    <w:rsid w:val="00A738F9"/>
    <w:rsid w:val="00A76925"/>
    <w:rsid w:val="00A80490"/>
    <w:rsid w:val="00A92453"/>
    <w:rsid w:val="00A949FC"/>
    <w:rsid w:val="00AD020D"/>
    <w:rsid w:val="00AE1CC4"/>
    <w:rsid w:val="00AE2A33"/>
    <w:rsid w:val="00B13B26"/>
    <w:rsid w:val="00B17CB9"/>
    <w:rsid w:val="00B378B5"/>
    <w:rsid w:val="00B47A68"/>
    <w:rsid w:val="00B650FA"/>
    <w:rsid w:val="00B67FDF"/>
    <w:rsid w:val="00B8310C"/>
    <w:rsid w:val="00BA1F7D"/>
    <w:rsid w:val="00BF5DA5"/>
    <w:rsid w:val="00C57F27"/>
    <w:rsid w:val="00C61E63"/>
    <w:rsid w:val="00C73E1E"/>
    <w:rsid w:val="00C7525A"/>
    <w:rsid w:val="00C778F0"/>
    <w:rsid w:val="00D04515"/>
    <w:rsid w:val="00D3309C"/>
    <w:rsid w:val="00D608C2"/>
    <w:rsid w:val="00D64240"/>
    <w:rsid w:val="00DA4C27"/>
    <w:rsid w:val="00DB0671"/>
    <w:rsid w:val="00DC490D"/>
    <w:rsid w:val="00DD495D"/>
    <w:rsid w:val="00E00A21"/>
    <w:rsid w:val="00EA11D7"/>
    <w:rsid w:val="00EA5616"/>
    <w:rsid w:val="00EB23AF"/>
    <w:rsid w:val="00EF2B8F"/>
    <w:rsid w:val="00EF74BA"/>
    <w:rsid w:val="00F22E31"/>
    <w:rsid w:val="00F42E68"/>
    <w:rsid w:val="00F44C15"/>
    <w:rsid w:val="00F677E6"/>
    <w:rsid w:val="00F84BD9"/>
    <w:rsid w:val="00F90282"/>
    <w:rsid w:val="00F9176F"/>
    <w:rsid w:val="00F97471"/>
    <w:rsid w:val="00FA65B6"/>
    <w:rsid w:val="00FB6263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58A0"/>
  <w15:chartTrackingRefBased/>
  <w15:docId w15:val="{CBA91F39-FE67-427D-93BB-70FC20C2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semiHidden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Citao">
    <w:name w:val="Quote"/>
    <w:basedOn w:val="Normal"/>
    <w:next w:val="Normal"/>
    <w:link w:val="Citao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PargrafodaLista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elacomgrade">
    <w:name w:val="Table Grid"/>
    <w:basedOn w:val="Tabela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F9176F"/>
    <w:rPr>
      <w:color w:val="666666"/>
    </w:rPr>
  </w:style>
  <w:style w:type="paragraph" w:styleId="Commarcadores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Commarcadores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EstEmNegrito">
    <w:name w:val="Não Está Em Negrito"/>
    <w:uiPriority w:val="1"/>
    <w:qFormat/>
    <w:rsid w:val="00316C32"/>
    <w:rPr>
      <w:b/>
      <w:bCs/>
      <w:color w:val="auto"/>
    </w:rPr>
  </w:style>
  <w:style w:type="paragraph" w:customStyle="1" w:styleId="Espaoentretabelas">
    <w:name w:val="Espaço entre tabela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Informaesdafaculdade">
    <w:name w:val="Informações da faculdade"/>
    <w:basedOn w:val="Commarcadores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Informaesdecontato">
    <w:name w:val="Informações de contato"/>
    <w:basedOn w:val="Normal"/>
    <w:qFormat/>
    <w:rsid w:val="002073B6"/>
    <w:rPr>
      <w:rFonts w:asciiTheme="majorHAnsi" w:hAnsiTheme="majorHAnsi"/>
      <w:b w:val="0"/>
    </w:rPr>
  </w:style>
  <w:style w:type="paragraph" w:styleId="Cabealho">
    <w:name w:val="header"/>
    <w:basedOn w:val="Normal"/>
    <w:link w:val="CabealhoChar"/>
    <w:uiPriority w:val="99"/>
    <w:unhideWhenUsed/>
    <w:rsid w:val="00355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814"/>
    <w:rPr>
      <w:b/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355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814"/>
    <w:rPr>
      <w:b/>
      <w:color w:val="000000" w:themeColor="text1"/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FA65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4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ctorjunqueira.vercel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ictorJunqueira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victor-junqueira-789004281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victorjunqueira.prog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Curr&#237;culo%20profissional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9DB842C97D4487A5883D450DA04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51374C-9119-4DD1-A384-CBDF287FB309}"/>
      </w:docPartPr>
      <w:docPartBody>
        <w:p w:rsidR="00C1268E" w:rsidRDefault="008D7919">
          <w:pPr>
            <w:pStyle w:val="2B9DB842C97D4487A5883D450DA04159"/>
          </w:pPr>
          <w:r w:rsidRPr="00355814">
            <w:rPr>
              <w:lang w:bidi="pt-BR"/>
            </w:rPr>
            <w:t>Nome Completo</w:t>
          </w:r>
        </w:p>
      </w:docPartBody>
    </w:docPart>
    <w:docPart>
      <w:docPartPr>
        <w:name w:val="A1F9C251BB7A40768C2B859E3E981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9A4CF-AE30-41E9-AFFB-ABAAE6DB1AFB}"/>
      </w:docPartPr>
      <w:docPartBody>
        <w:p w:rsidR="00C1268E" w:rsidRDefault="008D7919">
          <w:pPr>
            <w:pStyle w:val="A1F9C251BB7A40768C2B859E3E981EF2"/>
          </w:pPr>
          <w:r w:rsidRPr="00355814">
            <w:rPr>
              <w:lang w:bidi="pt-BR"/>
            </w:rPr>
            <w:t>Educação</w:t>
          </w:r>
        </w:p>
      </w:docPartBody>
    </w:docPart>
    <w:docPart>
      <w:docPartPr>
        <w:name w:val="76470EC7F0EC4CB08BC226190209DD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065E47-F9F8-4EB7-A732-B93FA37207A7}"/>
      </w:docPartPr>
      <w:docPartBody>
        <w:p w:rsidR="00C1268E" w:rsidRDefault="008D7919">
          <w:pPr>
            <w:pStyle w:val="76470EC7F0EC4CB08BC226190209DD8A"/>
          </w:pPr>
          <w:r w:rsidRPr="00355814">
            <w:rPr>
              <w:lang w:bidi="pt-BR"/>
            </w:rPr>
            <w:t>Experiência profissional</w:t>
          </w:r>
        </w:p>
      </w:docPartBody>
    </w:docPart>
    <w:docPart>
      <w:docPartPr>
        <w:name w:val="E969ADCAE10D4FCD8DD2780BFD402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E48952-6099-490C-8571-6E3E124F3FE1}"/>
      </w:docPartPr>
      <w:docPartBody>
        <w:p w:rsidR="00C1268E" w:rsidRDefault="008D7919">
          <w:pPr>
            <w:pStyle w:val="E969ADCAE10D4FCD8DD2780BFD402636"/>
          </w:pPr>
          <w:r w:rsidRPr="00355814">
            <w:rPr>
              <w:lang w:bidi="pt-BR"/>
            </w:rPr>
            <w:t>Projetos e atividades extracurriculares</w:t>
          </w:r>
        </w:p>
      </w:docPartBody>
    </w:docPart>
    <w:docPart>
      <w:docPartPr>
        <w:name w:val="2738177427E1440AB26F3DBDC8F52F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C6560-A0AB-495A-A676-87D2309C158F}"/>
      </w:docPartPr>
      <w:docPartBody>
        <w:p w:rsidR="00C1268E" w:rsidRDefault="001E1F3A" w:rsidP="001E1F3A">
          <w:pPr>
            <w:pStyle w:val="2738177427E1440AB26F3DBDC8F52FC9"/>
          </w:pPr>
          <w:r w:rsidRPr="00355814">
            <w:rPr>
              <w:lang w:bidi="pt-BR"/>
            </w:rPr>
            <w:t>Projetos e atividades extracurriculares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Commarcadore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Commarcadores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Commarcador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Commarcadores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E1F3A"/>
    <w:rsid w:val="008D7919"/>
    <w:rsid w:val="00AD0645"/>
    <w:rsid w:val="00BD5E31"/>
    <w:rsid w:val="00C00181"/>
    <w:rsid w:val="00C1268E"/>
    <w:rsid w:val="00CA3550"/>
    <w:rsid w:val="00D64240"/>
    <w:rsid w:val="00E2761F"/>
    <w:rsid w:val="00E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9DB842C97D4487A5883D450DA04159">
    <w:name w:val="2B9DB842C97D4487A5883D450DA04159"/>
  </w:style>
  <w:style w:type="paragraph" w:customStyle="1" w:styleId="A1F9C251BB7A40768C2B859E3E981EF2">
    <w:name w:val="A1F9C251BB7A40768C2B859E3E981EF2"/>
  </w:style>
  <w:style w:type="paragraph" w:customStyle="1" w:styleId="76470EC7F0EC4CB08BC226190209DD8A">
    <w:name w:val="76470EC7F0EC4CB08BC226190209DD8A"/>
  </w:style>
  <w:style w:type="paragraph" w:styleId="Commarcadores">
    <w:name w:val="List Bullet"/>
    <w:basedOn w:val="Normal"/>
    <w:uiPriority w:val="99"/>
    <w:pPr>
      <w:numPr>
        <w:numId w:val="1"/>
      </w:numPr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Commarcadores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styleId="Commarcadores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styleId="Commarcadores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styleId="Commarcadores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b/>
      <w:color w:val="000000" w:themeColor="text1"/>
      <w:kern w:val="0"/>
      <w:sz w:val="20"/>
      <w:lang w:eastAsia="ja-JP"/>
      <w14:ligatures w14:val="none"/>
    </w:rPr>
  </w:style>
  <w:style w:type="paragraph" w:customStyle="1" w:styleId="E969ADCAE10D4FCD8DD2780BFD402636">
    <w:name w:val="E969ADCAE10D4FCD8DD2780BFD402636"/>
  </w:style>
  <w:style w:type="paragraph" w:customStyle="1" w:styleId="DA76F3D5D33C4B42B5EEAD73B57ADEA3">
    <w:name w:val="DA76F3D5D33C4B42B5EEAD73B57ADEA3"/>
  </w:style>
  <w:style w:type="paragraph" w:customStyle="1" w:styleId="4A99B0A2CEBA4810A7F180A56753203E">
    <w:name w:val="4A99B0A2CEBA4810A7F180A56753203E"/>
  </w:style>
  <w:style w:type="character" w:customStyle="1" w:styleId="NoEstEmNegrito">
    <w:name w:val="Não Está Em Negrito"/>
    <w:uiPriority w:val="1"/>
    <w:qFormat/>
    <w:rsid w:val="00AD0645"/>
    <w:rPr>
      <w:b/>
      <w:bCs/>
      <w:color w:val="auto"/>
    </w:rPr>
  </w:style>
  <w:style w:type="paragraph" w:customStyle="1" w:styleId="F090750DFBA944B39EEF87A5C3253CD0">
    <w:name w:val="F090750DFBA944B39EEF87A5C3253CD0"/>
  </w:style>
  <w:style w:type="paragraph" w:customStyle="1" w:styleId="16B243FA08B84599932BDF8FE510B8BA">
    <w:name w:val="16B243FA08B84599932BDF8FE510B8BA"/>
  </w:style>
  <w:style w:type="paragraph" w:customStyle="1" w:styleId="D16CBBAA02B44793A41D81FEDBBAEE93">
    <w:name w:val="D16CBBAA02B44793A41D81FEDBBAEE93"/>
  </w:style>
  <w:style w:type="paragraph" w:customStyle="1" w:styleId="9A68D045E7D6442F8EEC50343899031F">
    <w:name w:val="9A68D045E7D6442F8EEC50343899031F"/>
    <w:rsid w:val="001E1F3A"/>
  </w:style>
  <w:style w:type="paragraph" w:customStyle="1" w:styleId="2738177427E1440AB26F3DBDC8F52FC9">
    <w:name w:val="2738177427E1440AB26F3DBDC8F52FC9"/>
    <w:rsid w:val="001E1F3A"/>
  </w:style>
  <w:style w:type="paragraph" w:customStyle="1" w:styleId="D9D496F1B8024B6EAEF5CB8C83B0B506">
    <w:name w:val="D9D496F1B8024B6EAEF5CB8C83B0B506"/>
    <w:rsid w:val="00AD0645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82C4843E64584CB6B8D6110251B7D5E5">
    <w:name w:val="82C4843E64584CB6B8D6110251B7D5E5"/>
    <w:rsid w:val="00AD0645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10F7478D42F941618D82CA746FC87AD9">
    <w:name w:val="10F7478D42F941618D82CA746FC87AD9"/>
    <w:rsid w:val="00AD0645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70222628CF994C0FA98A0955CC36395D">
    <w:name w:val="70222628CF994C0FA98A0955CC36395D"/>
    <w:rsid w:val="00AD0645"/>
    <w:pPr>
      <w:spacing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profissional básico</Template>
  <TotalTime>118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Junqueira</cp:lastModifiedBy>
  <cp:revision>8</cp:revision>
  <dcterms:created xsi:type="dcterms:W3CDTF">2024-09-06T14:07:00Z</dcterms:created>
  <dcterms:modified xsi:type="dcterms:W3CDTF">2024-12-12T03:39:00Z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