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752200065"/>
        <w:placeholder>
          <w:docPart w:val="2B9DB842C97D4487A5883D450DA04159"/>
        </w:placeholder>
        <w15:appearance w15:val="hidden"/>
      </w:sdtPr>
      <w:sdtEndPr>
        <w:rPr>
          <w:rFonts w:eastAsiaTheme="minorEastAsia"/>
          <w:b/>
          <w:spacing w:val="0"/>
          <w:sz w:val="20"/>
          <w:szCs w:val="24"/>
        </w:rPr>
      </w:sdtEndPr>
      <w:sdtContent>
        <w:p w14:paraId="59692198" w14:textId="77777777" w:rsidR="006F641E" w:rsidRPr="00493419" w:rsidRDefault="00B17CB9" w:rsidP="006F641E">
          <w:pPr>
            <w:pStyle w:val="Ttulo1"/>
            <w:rPr>
              <w:rFonts w:ascii="Arial" w:hAnsi="Arial" w:cs="Arial"/>
              <w:sz w:val="52"/>
              <w:szCs w:val="36"/>
            </w:rPr>
          </w:pPr>
          <w:r w:rsidRPr="00493419">
            <w:rPr>
              <w:rFonts w:ascii="Arial" w:hAnsi="Arial" w:cs="Arial"/>
              <w:sz w:val="52"/>
              <w:szCs w:val="36"/>
            </w:rPr>
            <w:t>Victor Gustavo Junqueira</w:t>
          </w:r>
        </w:p>
        <w:p w14:paraId="2C2B6319" w14:textId="77777777" w:rsidR="006F641E" w:rsidRPr="00493419" w:rsidRDefault="006F641E" w:rsidP="006F641E">
          <w:pPr>
            <w:rPr>
              <w:rFonts w:ascii="Arial" w:hAnsi="Arial" w:cs="Arial"/>
              <w:sz w:val="24"/>
              <w:szCs w:val="32"/>
            </w:rPr>
          </w:pPr>
          <w:r w:rsidRPr="00493419">
            <w:rPr>
              <w:rFonts w:ascii="Arial" w:hAnsi="Arial" w:cs="Arial"/>
              <w:sz w:val="24"/>
              <w:szCs w:val="32"/>
            </w:rPr>
            <w:t>DESENVOLVEDOR FRONT-END</w:t>
          </w:r>
        </w:p>
        <w:p w14:paraId="1AB79B86" w14:textId="547874F3" w:rsidR="339651AB" w:rsidRPr="00493419" w:rsidRDefault="00721FA5" w:rsidP="006F641E">
          <w:pPr>
            <w:rPr>
              <w:rFonts w:ascii="Arial" w:hAnsi="Arial" w:cs="Arial"/>
            </w:rPr>
          </w:pPr>
        </w:p>
      </w:sdtContent>
    </w:sdt>
    <w:p w14:paraId="450711B8" w14:textId="1355D0F7" w:rsidR="00B17CB9" w:rsidRPr="00493419" w:rsidRDefault="00B17CB9" w:rsidP="006F641E">
      <w:pPr>
        <w:pStyle w:val="Informaesdecontato"/>
        <w:rPr>
          <w:rFonts w:ascii="Arial" w:hAnsi="Arial" w:cs="Arial"/>
        </w:rPr>
      </w:pPr>
      <w:r w:rsidRPr="00493419">
        <w:rPr>
          <w:rFonts w:ascii="Arial" w:hAnsi="Arial" w:cs="Arial"/>
        </w:rPr>
        <w:t xml:space="preserve">Mogi Guaçu, SP | 19 997168299 | </w:t>
      </w:r>
      <w:hyperlink r:id="rId10" w:history="1">
        <w:r w:rsidR="00FA65B6" w:rsidRPr="00493419">
          <w:rPr>
            <w:rStyle w:val="Hyperlink"/>
            <w:rFonts w:ascii="Arial" w:hAnsi="Arial" w:cs="Arial"/>
          </w:rPr>
          <w:t>victorjunqueira.prog@gmail.com</w:t>
        </w:r>
      </w:hyperlink>
    </w:p>
    <w:p w14:paraId="06955A9D" w14:textId="355D4C79" w:rsidR="00B17CB9" w:rsidRPr="00493419" w:rsidRDefault="00FA65B6" w:rsidP="006F641E">
      <w:pPr>
        <w:pStyle w:val="Informaesdecontato"/>
        <w:rPr>
          <w:rStyle w:val="Hyperlink"/>
          <w:rFonts w:ascii="Arial" w:hAnsi="Arial" w:cs="Arial"/>
        </w:rPr>
      </w:pPr>
      <w:r w:rsidRPr="00493419">
        <w:rPr>
          <w:rFonts w:ascii="Arial" w:hAnsi="Arial" w:cs="Arial"/>
          <w:lang w:val="en-US"/>
        </w:rPr>
        <w:t xml:space="preserve">LinkedIn: </w:t>
      </w:r>
      <w:hyperlink r:id="rId11" w:history="1">
        <w:r w:rsidRPr="00493419">
          <w:rPr>
            <w:rStyle w:val="Hyperlink"/>
            <w:rFonts w:ascii="Arial" w:hAnsi="Arial" w:cs="Arial"/>
            <w:lang w:val="en-US"/>
          </w:rPr>
          <w:t>https://www.linkedin.com/in/victor-junqueira-789004281/</w:t>
        </w:r>
      </w:hyperlink>
    </w:p>
    <w:p w14:paraId="478622A2" w14:textId="056AEB85" w:rsidR="006F641E" w:rsidRPr="00493419" w:rsidRDefault="006F641E" w:rsidP="006F641E">
      <w:pPr>
        <w:pStyle w:val="Informaesdecontato"/>
        <w:rPr>
          <w:rStyle w:val="Hyperlink"/>
          <w:rFonts w:ascii="Arial" w:hAnsi="Arial" w:cs="Arial"/>
          <w:b w:val="0"/>
          <w:bCs/>
          <w:lang w:val="en-US"/>
        </w:rPr>
      </w:pPr>
      <w:r w:rsidRPr="00493419">
        <w:rPr>
          <w:rStyle w:val="Hyperlink"/>
          <w:rFonts w:ascii="Arial" w:hAnsi="Arial" w:cs="Arial"/>
          <w:b w:val="0"/>
          <w:bCs/>
          <w:lang w:val="en-US"/>
        </w:rPr>
        <w:t xml:space="preserve">Github: </w:t>
      </w:r>
      <w:hyperlink r:id="rId12" w:history="1">
        <w:r w:rsidRPr="00493419">
          <w:rPr>
            <w:rStyle w:val="Hyperlink"/>
            <w:rFonts w:ascii="Arial" w:hAnsi="Arial" w:cs="Arial"/>
            <w:b w:val="0"/>
            <w:bCs/>
            <w:lang w:val="en-US"/>
          </w:rPr>
          <w:t>https://github.com/Victo</w:t>
        </w:r>
        <w:r w:rsidRPr="00493419">
          <w:rPr>
            <w:rStyle w:val="Hyperlink"/>
            <w:rFonts w:ascii="Arial" w:hAnsi="Arial" w:cs="Arial"/>
            <w:b w:val="0"/>
            <w:bCs/>
            <w:lang w:val="en-US"/>
          </w:rPr>
          <w:t>r</w:t>
        </w:r>
        <w:r w:rsidRPr="00493419">
          <w:rPr>
            <w:rStyle w:val="Hyperlink"/>
            <w:rFonts w:ascii="Arial" w:hAnsi="Arial" w:cs="Arial"/>
            <w:b w:val="0"/>
            <w:bCs/>
            <w:lang w:val="en-US"/>
          </w:rPr>
          <w:t>Junqueira1</w:t>
        </w:r>
      </w:hyperlink>
    </w:p>
    <w:p w14:paraId="71D9F3C0" w14:textId="77777777" w:rsidR="006F641E" w:rsidRPr="00493419" w:rsidRDefault="006F641E" w:rsidP="006F641E">
      <w:pPr>
        <w:pStyle w:val="Informaesdecontato"/>
        <w:rPr>
          <w:rFonts w:ascii="Arial" w:hAnsi="Arial" w:cs="Arial"/>
          <w:bCs/>
          <w:u w:val="single"/>
          <w:lang w:val="en-US"/>
        </w:rPr>
      </w:pP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493419" w14:paraId="5CDEE629" w14:textId="77777777" w:rsidTr="000B4CAB">
        <w:tc>
          <w:tcPr>
            <w:tcW w:w="9360" w:type="dxa"/>
          </w:tcPr>
          <w:p w14:paraId="019C1BB0" w14:textId="044E5537" w:rsidR="00316C32" w:rsidRPr="00493419" w:rsidRDefault="00721FA5" w:rsidP="005303C3">
            <w:pPr>
              <w:pStyle w:val="Ttulo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41067621"/>
                <w:placeholder>
                  <w:docPart w:val="A1F9C251BB7A40768C2B859E3E981EF2"/>
                </w:placeholder>
                <w15:appearance w15:val="hidden"/>
              </w:sdtPr>
              <w:sdtEndPr/>
              <w:sdtContent>
                <w:r w:rsidR="00B17CB9" w:rsidRPr="00493419">
                  <w:rPr>
                    <w:rFonts w:ascii="Arial" w:hAnsi="Arial" w:cs="Arial"/>
                  </w:rPr>
                  <w:t>Objetivo</w:t>
                </w:r>
              </w:sdtContent>
            </w:sdt>
            <w:r w:rsidR="00316C32" w:rsidRPr="00493419">
              <w:rPr>
                <w:rFonts w:ascii="Arial" w:hAnsi="Arial" w:cs="Arial"/>
                <w:lang w:bidi="pt-BR"/>
              </w:rPr>
              <w:t xml:space="preserve"> </w:t>
            </w:r>
            <w:r w:rsidR="00B17CB9" w:rsidRPr="00493419">
              <w:rPr>
                <w:rFonts w:ascii="Arial" w:hAnsi="Arial" w:cs="Arial"/>
                <w:lang w:bidi="pt-BR"/>
              </w:rPr>
              <w:t>profissional</w:t>
            </w:r>
          </w:p>
        </w:tc>
      </w:tr>
    </w:tbl>
    <w:p w14:paraId="6E3087B6" w14:textId="77777777" w:rsidR="00316C32" w:rsidRPr="00493419" w:rsidRDefault="00316C32" w:rsidP="00316C32">
      <w:pPr>
        <w:pStyle w:val="Espaoentretabelas"/>
        <w:rPr>
          <w:rFonts w:ascii="Arial" w:hAnsi="Arial" w:cs="Arial"/>
        </w:rPr>
      </w:pPr>
    </w:p>
    <w:p w14:paraId="6150496A" w14:textId="4C7CB6F7" w:rsidR="00B17CB9" w:rsidRPr="00493419" w:rsidRDefault="00B17CB9" w:rsidP="00316C32">
      <w:pPr>
        <w:rPr>
          <w:rFonts w:ascii="Arial" w:hAnsi="Arial" w:cs="Arial"/>
          <w:b w:val="0"/>
          <w:bCs/>
        </w:rPr>
      </w:pPr>
      <w:r w:rsidRPr="00493419">
        <w:rPr>
          <w:rFonts w:ascii="Arial" w:hAnsi="Arial" w:cs="Arial"/>
          <w:b w:val="0"/>
          <w:bCs/>
        </w:rPr>
        <w:t xml:space="preserve">Busco uma oportunidade em </w:t>
      </w:r>
      <w:r w:rsidR="006F641E" w:rsidRPr="00493419">
        <w:rPr>
          <w:rFonts w:ascii="Arial" w:hAnsi="Arial" w:cs="Arial"/>
          <w:b w:val="0"/>
          <w:bCs/>
        </w:rPr>
        <w:t xml:space="preserve">Desenvolvimento </w:t>
      </w:r>
      <w:r w:rsidRPr="00493419">
        <w:rPr>
          <w:rFonts w:ascii="Arial" w:hAnsi="Arial" w:cs="Arial"/>
          <w:b w:val="0"/>
          <w:bCs/>
        </w:rPr>
        <w:t>Front-End para aplicar e desenvolver minhas habilidades em tecnologias como HTML, CSS, JavaScript, React, Next, TailwindCSS, TypeScript, enquanto contribuo para o sucesso dos projetos da empresa. Tenho disposição para aprender rapidamente e sou proativo na resolução de problemas.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493419" w14:paraId="5EBEFB4F" w14:textId="77777777" w:rsidTr="000B4CAB">
        <w:tc>
          <w:tcPr>
            <w:tcW w:w="9360" w:type="dxa"/>
          </w:tcPr>
          <w:p w14:paraId="43A652B0" w14:textId="2110CB7B" w:rsidR="00316C32" w:rsidRPr="00493419" w:rsidRDefault="00721FA5" w:rsidP="00191303">
            <w:pPr>
              <w:pStyle w:val="Ttulo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5196576"/>
                <w:placeholder>
                  <w:docPart w:val="76470EC7F0EC4CB08BC226190209DD8A"/>
                </w:placeholder>
                <w15:appearance w15:val="hidden"/>
              </w:sdtPr>
              <w:sdtEndPr/>
              <w:sdtContent>
                <w:r w:rsidR="00B17CB9" w:rsidRPr="00493419">
                  <w:rPr>
                    <w:rFonts w:ascii="Arial" w:hAnsi="Arial" w:cs="Arial"/>
                  </w:rPr>
                  <w:t>Formação acadêmica</w:t>
                </w:r>
              </w:sdtContent>
            </w:sdt>
            <w:r w:rsidR="00316C32" w:rsidRPr="00493419">
              <w:rPr>
                <w:rFonts w:ascii="Arial" w:hAnsi="Arial" w:cs="Arial"/>
                <w:lang w:bidi="pt-BR"/>
              </w:rPr>
              <w:t xml:space="preserve"> </w:t>
            </w:r>
          </w:p>
        </w:tc>
      </w:tr>
    </w:tbl>
    <w:p w14:paraId="5FBBE994" w14:textId="77777777" w:rsidR="00316C32" w:rsidRPr="00493419" w:rsidRDefault="00316C32" w:rsidP="00316C32">
      <w:pPr>
        <w:pStyle w:val="Espaoentretabelas"/>
        <w:rPr>
          <w:rFonts w:ascii="Arial" w:hAnsi="Arial" w:cs="Arial"/>
        </w:rPr>
      </w:pPr>
    </w:p>
    <w:p w14:paraId="6504B4EC" w14:textId="10593C5F" w:rsidR="00DC490D" w:rsidRPr="00493419" w:rsidRDefault="00B17CB9" w:rsidP="00DC490D">
      <w:pPr>
        <w:rPr>
          <w:rFonts w:ascii="Arial" w:hAnsi="Arial" w:cs="Arial"/>
        </w:rPr>
      </w:pPr>
      <w:r w:rsidRPr="00493419">
        <w:rPr>
          <w:rFonts w:ascii="Arial" w:hAnsi="Arial" w:cs="Arial"/>
        </w:rPr>
        <w:t>ETEC Pedro Ferreira Alves</w:t>
      </w:r>
    </w:p>
    <w:p w14:paraId="70F6B1E1" w14:textId="1D65F912" w:rsidR="00B17CB9" w:rsidRPr="00493419" w:rsidRDefault="00B17CB9" w:rsidP="00DC490D">
      <w:pPr>
        <w:rPr>
          <w:rFonts w:ascii="Arial" w:hAnsi="Arial" w:cs="Arial"/>
          <w:b w:val="0"/>
          <w:bCs/>
          <w:i/>
          <w:iCs/>
        </w:rPr>
      </w:pPr>
      <w:r w:rsidRPr="00493419">
        <w:rPr>
          <w:rFonts w:ascii="Arial" w:hAnsi="Arial" w:cs="Arial"/>
          <w:b w:val="0"/>
          <w:bCs/>
          <w:i/>
          <w:iCs/>
        </w:rPr>
        <w:t>Técnico em Desenvolvimento de Sistemas</w:t>
      </w:r>
    </w:p>
    <w:p w14:paraId="5D834373" w14:textId="52419F3B" w:rsidR="00B17CB9" w:rsidRPr="00493419" w:rsidRDefault="00B17CB9" w:rsidP="00DC490D">
      <w:pPr>
        <w:rPr>
          <w:rFonts w:ascii="Arial" w:hAnsi="Arial" w:cs="Arial"/>
          <w:b w:val="0"/>
          <w:bCs/>
        </w:rPr>
      </w:pPr>
      <w:r w:rsidRPr="00493419">
        <w:rPr>
          <w:rFonts w:ascii="Arial" w:hAnsi="Arial" w:cs="Arial"/>
          <w:b w:val="0"/>
          <w:bCs/>
        </w:rPr>
        <w:t>Fev 2022 – Dez 2024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B17CB9" w:rsidRPr="00493419" w14:paraId="54A41DCD" w14:textId="77777777" w:rsidTr="00DA349B">
        <w:tc>
          <w:tcPr>
            <w:tcW w:w="9360" w:type="dxa"/>
          </w:tcPr>
          <w:p w14:paraId="2ED5A192" w14:textId="32DFBAF9" w:rsidR="00B17CB9" w:rsidRPr="00493419" w:rsidRDefault="00721FA5" w:rsidP="00DA349B">
            <w:pPr>
              <w:pStyle w:val="Ttulo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43806008"/>
                <w:placeholder>
                  <w:docPart w:val="9A68D045E7D6442F8EEC50343899031F"/>
                </w:placeholder>
                <w15:appearance w15:val="hidden"/>
              </w:sdtPr>
              <w:sdtEndPr/>
              <w:sdtContent>
                <w:r w:rsidR="00B17CB9" w:rsidRPr="00493419">
                  <w:rPr>
                    <w:rFonts w:ascii="Arial" w:hAnsi="Arial" w:cs="Arial"/>
                  </w:rPr>
                  <w:t>cursos</w:t>
                </w:r>
              </w:sdtContent>
            </w:sdt>
            <w:r w:rsidR="00B17CB9" w:rsidRPr="00493419">
              <w:rPr>
                <w:rFonts w:ascii="Arial" w:hAnsi="Arial" w:cs="Arial"/>
                <w:lang w:bidi="pt-BR"/>
              </w:rPr>
              <w:t xml:space="preserve"> </w:t>
            </w:r>
          </w:p>
        </w:tc>
      </w:tr>
    </w:tbl>
    <w:p w14:paraId="3718316B" w14:textId="77777777" w:rsidR="00B17CB9" w:rsidRPr="00493419" w:rsidRDefault="00B17CB9" w:rsidP="00B17CB9">
      <w:pPr>
        <w:pStyle w:val="Espaoentretabelas"/>
        <w:rPr>
          <w:rFonts w:ascii="Arial" w:hAnsi="Arial" w:cs="Arial"/>
        </w:rPr>
      </w:pPr>
    </w:p>
    <w:p w14:paraId="362C9796" w14:textId="3A5F7CCB" w:rsidR="00B17CB9" w:rsidRPr="00493419" w:rsidRDefault="00B17CB9" w:rsidP="00B17CB9">
      <w:pPr>
        <w:rPr>
          <w:rFonts w:ascii="Arial" w:hAnsi="Arial" w:cs="Arial"/>
        </w:rPr>
      </w:pPr>
      <w:r w:rsidRPr="00493419">
        <w:rPr>
          <w:rFonts w:ascii="Arial" w:hAnsi="Arial" w:cs="Arial"/>
        </w:rPr>
        <w:t>B7Web</w:t>
      </w:r>
    </w:p>
    <w:p w14:paraId="67C0146E" w14:textId="14AD9BDB" w:rsidR="00B17CB9" w:rsidRPr="00493419" w:rsidRDefault="00B17CB9" w:rsidP="00B17CB9">
      <w:pPr>
        <w:rPr>
          <w:rFonts w:ascii="Arial" w:hAnsi="Arial" w:cs="Arial"/>
          <w:b w:val="0"/>
          <w:bCs/>
          <w:i/>
          <w:iCs/>
        </w:rPr>
      </w:pPr>
      <w:r w:rsidRPr="00493419">
        <w:rPr>
          <w:rFonts w:ascii="Arial" w:hAnsi="Arial" w:cs="Arial"/>
          <w:b w:val="0"/>
          <w:bCs/>
          <w:i/>
          <w:iCs/>
        </w:rPr>
        <w:t>Curso de Desenvolvimento FullStack</w:t>
      </w:r>
    </w:p>
    <w:p w14:paraId="54409D5B" w14:textId="3EF95494" w:rsidR="00B17CB9" w:rsidRPr="00493419" w:rsidRDefault="00B17CB9" w:rsidP="00DC490D">
      <w:pPr>
        <w:rPr>
          <w:rFonts w:ascii="Arial" w:hAnsi="Arial" w:cs="Arial"/>
          <w:b w:val="0"/>
          <w:bCs/>
        </w:rPr>
      </w:pPr>
      <w:r w:rsidRPr="00493419">
        <w:rPr>
          <w:rFonts w:ascii="Arial" w:hAnsi="Arial" w:cs="Arial"/>
          <w:b w:val="0"/>
          <w:bCs/>
        </w:rPr>
        <w:t>Dez 2023 – Dez 2025 (em andamento)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493419" w14:paraId="3D9EF773" w14:textId="77777777" w:rsidTr="000B4CAB">
        <w:tc>
          <w:tcPr>
            <w:tcW w:w="9360" w:type="dxa"/>
          </w:tcPr>
          <w:p w14:paraId="009DB7C0" w14:textId="03A0352D" w:rsidR="00316C32" w:rsidRPr="00493419" w:rsidRDefault="00721FA5" w:rsidP="00316C32">
            <w:pPr>
              <w:pStyle w:val="Ttulo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19949854"/>
                <w:placeholder>
                  <w:docPart w:val="E969ADCAE10D4FCD8DD2780BFD402636"/>
                </w:placeholder>
                <w15:appearance w15:val="hidden"/>
              </w:sdtPr>
              <w:sdtEndPr/>
              <w:sdtContent>
                <w:r w:rsidR="00B17CB9" w:rsidRPr="00493419">
                  <w:rPr>
                    <w:rFonts w:ascii="Arial" w:hAnsi="Arial" w:cs="Arial"/>
                  </w:rPr>
                  <w:t>experiência profissional</w:t>
                </w:r>
              </w:sdtContent>
            </w:sdt>
            <w:r w:rsidR="00316C32" w:rsidRPr="00493419">
              <w:rPr>
                <w:rFonts w:ascii="Arial" w:hAnsi="Arial" w:cs="Arial"/>
                <w:lang w:bidi="pt-BR"/>
              </w:rPr>
              <w:t xml:space="preserve"> </w:t>
            </w:r>
          </w:p>
        </w:tc>
      </w:tr>
    </w:tbl>
    <w:p w14:paraId="1687C12F" w14:textId="77777777" w:rsidR="00316C32" w:rsidRPr="00493419" w:rsidRDefault="00316C32" w:rsidP="00316C32">
      <w:pPr>
        <w:pStyle w:val="Espaoentretabelas"/>
        <w:rPr>
          <w:rFonts w:ascii="Arial" w:hAnsi="Arial" w:cs="Arial"/>
        </w:rPr>
      </w:pPr>
    </w:p>
    <w:p w14:paraId="193D653A" w14:textId="19605ABE" w:rsidR="000A7A1D" w:rsidRPr="00493419" w:rsidRDefault="00B17CB9" w:rsidP="000B4CAB">
      <w:pPr>
        <w:rPr>
          <w:rFonts w:ascii="Arial" w:hAnsi="Arial" w:cs="Arial"/>
        </w:rPr>
      </w:pPr>
      <w:r w:rsidRPr="00493419">
        <w:rPr>
          <w:rFonts w:ascii="Arial" w:hAnsi="Arial" w:cs="Arial"/>
        </w:rPr>
        <w:t>Auxiliar Administrativo</w:t>
      </w:r>
    </w:p>
    <w:p w14:paraId="4A53EA92" w14:textId="21D59D2D" w:rsidR="00B17CB9" w:rsidRPr="00493419" w:rsidRDefault="00B17CB9" w:rsidP="000B4CAB">
      <w:pPr>
        <w:rPr>
          <w:rFonts w:ascii="Arial" w:hAnsi="Arial" w:cs="Arial"/>
          <w:b w:val="0"/>
          <w:bCs/>
        </w:rPr>
      </w:pPr>
      <w:r w:rsidRPr="00493419">
        <w:rPr>
          <w:rFonts w:ascii="Arial" w:hAnsi="Arial" w:cs="Arial"/>
          <w:b w:val="0"/>
          <w:bCs/>
        </w:rPr>
        <w:t>Inovare Imóveis LTDA | Mogi Guaçu, SP</w:t>
      </w:r>
    </w:p>
    <w:p w14:paraId="3EEB4812" w14:textId="1A627BFD" w:rsidR="00B17CB9" w:rsidRPr="00493419" w:rsidRDefault="00B17CB9" w:rsidP="000B4CAB">
      <w:pPr>
        <w:rPr>
          <w:rFonts w:ascii="Arial" w:hAnsi="Arial" w:cs="Arial"/>
          <w:b w:val="0"/>
          <w:bCs/>
        </w:rPr>
      </w:pPr>
      <w:r w:rsidRPr="00493419">
        <w:rPr>
          <w:rFonts w:ascii="Arial" w:hAnsi="Arial" w:cs="Arial"/>
          <w:b w:val="0"/>
          <w:bCs/>
        </w:rPr>
        <w:t xml:space="preserve">Período: </w:t>
      </w:r>
      <w:r w:rsidR="00FA65B6" w:rsidRPr="00493419">
        <w:rPr>
          <w:rFonts w:ascii="Arial" w:hAnsi="Arial" w:cs="Arial"/>
          <w:b w:val="0"/>
          <w:bCs/>
        </w:rPr>
        <w:t>maio</w:t>
      </w:r>
      <w:r w:rsidRPr="00493419">
        <w:rPr>
          <w:rFonts w:ascii="Arial" w:hAnsi="Arial" w:cs="Arial"/>
          <w:b w:val="0"/>
          <w:bCs/>
        </w:rPr>
        <w:t xml:space="preserve"> 2024 – </w:t>
      </w:r>
      <w:r w:rsidR="00FA65B6" w:rsidRPr="00493419">
        <w:rPr>
          <w:rFonts w:ascii="Arial" w:hAnsi="Arial" w:cs="Arial"/>
          <w:b w:val="0"/>
          <w:bCs/>
        </w:rPr>
        <w:t>agosto</w:t>
      </w:r>
      <w:r w:rsidRPr="00493419">
        <w:rPr>
          <w:rFonts w:ascii="Arial" w:hAnsi="Arial" w:cs="Arial"/>
          <w:b w:val="0"/>
          <w:bCs/>
        </w:rPr>
        <w:t xml:space="preserve"> 2024</w:t>
      </w:r>
    </w:p>
    <w:p w14:paraId="6E8DBD8B" w14:textId="5F61388A" w:rsidR="00B17CB9" w:rsidRPr="00493419" w:rsidRDefault="00B17CB9" w:rsidP="00493419">
      <w:pPr>
        <w:rPr>
          <w:rFonts w:ascii="Arial" w:hAnsi="Arial" w:cs="Arial"/>
          <w:b w:val="0"/>
          <w:bCs/>
        </w:rPr>
      </w:pPr>
      <w:r w:rsidRPr="00493419">
        <w:rPr>
          <w:rFonts w:ascii="Arial" w:hAnsi="Arial" w:cs="Arial"/>
          <w:b w:val="0"/>
          <w:bCs/>
        </w:rPr>
        <w:t xml:space="preserve">Automatizei o cálculo de dias </w:t>
      </w:r>
      <w:r w:rsidR="00FA65B6" w:rsidRPr="00493419">
        <w:rPr>
          <w:rFonts w:ascii="Arial" w:hAnsi="Arial" w:cs="Arial"/>
          <w:b w:val="0"/>
          <w:bCs/>
        </w:rPr>
        <w:t>de dias proporcionais de consumo de água e energia, resultando em um processo mais rápido e eficiente.</w:t>
      </w:r>
    </w:p>
    <w:p w14:paraId="65B79B5B" w14:textId="0F3205BB" w:rsidR="00FA65B6" w:rsidRPr="00493419" w:rsidRDefault="00FA65B6" w:rsidP="00493419">
      <w:pPr>
        <w:rPr>
          <w:rFonts w:ascii="Arial" w:hAnsi="Arial" w:cs="Arial"/>
          <w:b w:val="0"/>
          <w:bCs/>
        </w:rPr>
      </w:pPr>
      <w:r w:rsidRPr="00493419">
        <w:rPr>
          <w:rFonts w:ascii="Arial" w:hAnsi="Arial" w:cs="Arial"/>
          <w:b w:val="0"/>
          <w:bCs/>
        </w:rPr>
        <w:t>Criei uma ferramenta para automatizar o cálculo de IPTU, simplificando o processo.</w:t>
      </w:r>
    </w:p>
    <w:p w14:paraId="3F8EFD6F" w14:textId="05021786" w:rsidR="006F641E" w:rsidRPr="00493419" w:rsidRDefault="00FA65B6" w:rsidP="006F641E">
      <w:pPr>
        <w:rPr>
          <w:rFonts w:ascii="Arial" w:hAnsi="Arial" w:cs="Arial"/>
          <w:b w:val="0"/>
          <w:bCs/>
        </w:rPr>
      </w:pPr>
      <w:r w:rsidRPr="00493419">
        <w:rPr>
          <w:rFonts w:ascii="Arial" w:hAnsi="Arial" w:cs="Arial"/>
          <w:b w:val="0"/>
          <w:bCs/>
        </w:rPr>
        <w:t>Desenvolvi habilidades organizacionais e aprendi a trabalhar em um ambiente corporativo, reforçando meu comportamento profissional e capacidade de trabalhar em equipe.</w:t>
      </w:r>
    </w:p>
    <w:p w14:paraId="3C4D2FF8" w14:textId="77777777" w:rsidR="00493419" w:rsidRPr="00493419" w:rsidRDefault="00493419" w:rsidP="006F641E">
      <w:pPr>
        <w:rPr>
          <w:rFonts w:ascii="Arial" w:hAnsi="Arial" w:cs="Arial"/>
          <w:b w:val="0"/>
          <w:bCs/>
        </w:rPr>
      </w:pPr>
    </w:p>
    <w:p w14:paraId="66AAA2FC" w14:textId="3B3B9129" w:rsidR="006F641E" w:rsidRPr="00493419" w:rsidRDefault="006F641E" w:rsidP="006F641E">
      <w:pPr>
        <w:rPr>
          <w:rFonts w:ascii="Arial" w:hAnsi="Arial" w:cs="Arial"/>
        </w:rPr>
      </w:pPr>
    </w:p>
    <w:p w14:paraId="773CB625" w14:textId="6F24AAFD" w:rsidR="006F641E" w:rsidRPr="00493419" w:rsidRDefault="006F641E" w:rsidP="006F641E">
      <w:pPr>
        <w:rPr>
          <w:rFonts w:ascii="Arial" w:hAnsi="Arial" w:cs="Arial"/>
        </w:rPr>
      </w:pPr>
    </w:p>
    <w:p w14:paraId="6CC0AE5C" w14:textId="36EDE267" w:rsidR="006F641E" w:rsidRPr="00493419" w:rsidRDefault="006F641E" w:rsidP="006F641E">
      <w:pPr>
        <w:rPr>
          <w:rFonts w:ascii="Arial" w:hAnsi="Arial" w:cs="Arial"/>
        </w:rPr>
      </w:pPr>
    </w:p>
    <w:p w14:paraId="5F13614F" w14:textId="0588F004" w:rsidR="006F641E" w:rsidRPr="00493419" w:rsidRDefault="006F641E" w:rsidP="006F641E">
      <w:pPr>
        <w:rPr>
          <w:rFonts w:ascii="Arial" w:hAnsi="Arial" w:cs="Arial"/>
        </w:rPr>
      </w:pPr>
    </w:p>
    <w:p w14:paraId="716C7489" w14:textId="77777777" w:rsidR="006F641E" w:rsidRPr="00493419" w:rsidRDefault="006F641E" w:rsidP="006F641E">
      <w:pPr>
        <w:rPr>
          <w:rFonts w:ascii="Arial" w:hAnsi="Arial" w:cs="Arial"/>
        </w:rPr>
      </w:pP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FA65B6" w:rsidRPr="00493419" w14:paraId="00D317B4" w14:textId="77777777" w:rsidTr="00DA349B">
        <w:tc>
          <w:tcPr>
            <w:tcW w:w="9360" w:type="dxa"/>
          </w:tcPr>
          <w:p w14:paraId="14FB1EA3" w14:textId="61EAFDFF" w:rsidR="00FA65B6" w:rsidRPr="00493419" w:rsidRDefault="00721FA5" w:rsidP="00DA349B">
            <w:pPr>
              <w:pStyle w:val="Ttulo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810245693"/>
                <w:placeholder>
                  <w:docPart w:val="2738177427E1440AB26F3DBDC8F52FC9"/>
                </w:placeholder>
                <w15:appearance w15:val="hidden"/>
              </w:sdtPr>
              <w:sdtEndPr/>
              <w:sdtContent>
                <w:r w:rsidR="00FA65B6" w:rsidRPr="00493419">
                  <w:rPr>
                    <w:rFonts w:ascii="Arial" w:hAnsi="Arial" w:cs="Arial"/>
                  </w:rPr>
                  <w:t>projetos</w:t>
                </w:r>
              </w:sdtContent>
            </w:sdt>
            <w:r w:rsidR="00FA65B6" w:rsidRPr="00493419">
              <w:rPr>
                <w:rFonts w:ascii="Arial" w:hAnsi="Arial" w:cs="Arial"/>
                <w:lang w:bidi="pt-BR"/>
              </w:rPr>
              <w:t xml:space="preserve"> </w:t>
            </w:r>
          </w:p>
        </w:tc>
      </w:tr>
    </w:tbl>
    <w:p w14:paraId="3D41089E" w14:textId="77777777" w:rsidR="00FA65B6" w:rsidRPr="00493419" w:rsidRDefault="00FA65B6" w:rsidP="00FA65B6">
      <w:pPr>
        <w:pStyle w:val="Espaoentretabelas"/>
        <w:rPr>
          <w:rFonts w:ascii="Arial" w:hAnsi="Arial" w:cs="Arial"/>
        </w:rPr>
      </w:pPr>
    </w:p>
    <w:p w14:paraId="02F46008" w14:textId="26902A58" w:rsidR="00FA65B6" w:rsidRPr="00493419" w:rsidRDefault="00FA65B6" w:rsidP="00FA65B6">
      <w:pPr>
        <w:rPr>
          <w:rFonts w:ascii="Arial" w:hAnsi="Arial" w:cs="Arial"/>
        </w:rPr>
      </w:pPr>
      <w:r w:rsidRPr="00493419">
        <w:rPr>
          <w:rFonts w:ascii="Arial" w:hAnsi="Arial" w:cs="Arial"/>
        </w:rPr>
        <w:t>Sistema ERP (TCC)</w:t>
      </w:r>
    </w:p>
    <w:p w14:paraId="16C03C6D" w14:textId="285B1D96" w:rsidR="00FA65B6" w:rsidRPr="00493419" w:rsidRDefault="00FA65B6" w:rsidP="00DD495D">
      <w:pPr>
        <w:rPr>
          <w:rFonts w:ascii="Arial" w:hAnsi="Arial" w:cs="Arial"/>
          <w:b w:val="0"/>
          <w:bCs/>
        </w:rPr>
      </w:pPr>
      <w:r w:rsidRPr="00493419">
        <w:rPr>
          <w:rFonts w:ascii="Arial" w:hAnsi="Arial" w:cs="Arial"/>
          <w:b w:val="0"/>
          <w:bCs/>
        </w:rPr>
        <w:t xml:space="preserve">Desenvolvendo um Sistema ERP simples para gestão empresarial </w:t>
      </w:r>
      <w:r w:rsidR="00DD495D" w:rsidRPr="00493419">
        <w:rPr>
          <w:rFonts w:ascii="Arial" w:hAnsi="Arial" w:cs="Arial"/>
          <w:b w:val="0"/>
          <w:bCs/>
        </w:rPr>
        <w:t xml:space="preserve">de pequenas e médias empresas </w:t>
      </w:r>
      <w:r w:rsidRPr="00493419">
        <w:rPr>
          <w:rFonts w:ascii="Arial" w:hAnsi="Arial" w:cs="Arial"/>
          <w:b w:val="0"/>
          <w:bCs/>
        </w:rPr>
        <w:t>durante meu curso técnico</w:t>
      </w:r>
      <w:r w:rsidR="00DD495D" w:rsidRPr="00493419">
        <w:rPr>
          <w:rFonts w:ascii="Arial" w:hAnsi="Arial" w:cs="Arial"/>
          <w:b w:val="0"/>
          <w:bCs/>
        </w:rPr>
        <w:t xml:space="preserve"> em Desenvolvimento de Sistemas</w:t>
      </w:r>
      <w:r w:rsidR="0001581A" w:rsidRPr="00493419">
        <w:rPr>
          <w:rFonts w:ascii="Arial" w:hAnsi="Arial" w:cs="Arial"/>
          <w:b w:val="0"/>
          <w:bCs/>
        </w:rPr>
        <w:t>.</w:t>
      </w:r>
    </w:p>
    <w:p w14:paraId="7E63FB3D" w14:textId="4A8ACFC5" w:rsidR="00DD495D" w:rsidRPr="00493419" w:rsidRDefault="00DD495D" w:rsidP="00DD495D">
      <w:pPr>
        <w:rPr>
          <w:rFonts w:ascii="Arial" w:hAnsi="Arial" w:cs="Arial"/>
          <w:b w:val="0"/>
          <w:bCs/>
        </w:rPr>
      </w:pPr>
      <w:r w:rsidRPr="00493419">
        <w:rPr>
          <w:rFonts w:ascii="Arial" w:hAnsi="Arial" w:cs="Arial"/>
          <w:b w:val="0"/>
          <w:bCs/>
        </w:rPr>
        <w:t>Tecnologias: Next.js, TailwindCSS, Nest.js, MongoDB e MySQL.</w:t>
      </w:r>
    </w:p>
    <w:p w14:paraId="4A518EF5" w14:textId="77777777" w:rsidR="00DD495D" w:rsidRPr="00493419" w:rsidRDefault="00DD495D" w:rsidP="00DD495D">
      <w:pPr>
        <w:rPr>
          <w:rFonts w:ascii="Arial" w:hAnsi="Arial" w:cs="Arial"/>
          <w:b w:val="0"/>
          <w:bCs/>
        </w:rPr>
      </w:pPr>
    </w:p>
    <w:p w14:paraId="782DED4D" w14:textId="77777777" w:rsidR="00FA65B6" w:rsidRPr="00493419" w:rsidRDefault="006F641E" w:rsidP="00FA65B6">
      <w:pPr>
        <w:rPr>
          <w:rFonts w:ascii="Arial" w:hAnsi="Arial" w:cs="Arial"/>
          <w:lang w:val="en-US"/>
        </w:rPr>
      </w:pPr>
      <w:r w:rsidRPr="00493419">
        <w:rPr>
          <w:rFonts w:ascii="Arial" w:hAnsi="Arial" w:cs="Arial"/>
          <w:lang w:val="en-US"/>
        </w:rPr>
        <w:t>Study Assistant</w:t>
      </w:r>
    </w:p>
    <w:p w14:paraId="49CBEAA2" w14:textId="2CE624CD" w:rsidR="00FA65B6" w:rsidRPr="00493419" w:rsidRDefault="00FA65B6" w:rsidP="00DD495D">
      <w:pPr>
        <w:rPr>
          <w:rFonts w:ascii="Arial" w:hAnsi="Arial" w:cs="Arial"/>
          <w:b w:val="0"/>
          <w:bCs/>
        </w:rPr>
      </w:pPr>
      <w:r w:rsidRPr="00493419">
        <w:rPr>
          <w:rFonts w:ascii="Arial" w:hAnsi="Arial" w:cs="Arial"/>
          <w:b w:val="0"/>
          <w:bCs/>
        </w:rPr>
        <w:t xml:space="preserve">Criei uma aplicação para me auxiliar nos estudos de programação, matemática e inglês, tendo as funcionalidades de trilha de estudos, acompanhamento de progresso e sistema de login </w:t>
      </w:r>
    </w:p>
    <w:p w14:paraId="141E8D70" w14:textId="35E63767" w:rsidR="00F90282" w:rsidRPr="00493419" w:rsidRDefault="00DD495D" w:rsidP="00DD495D">
      <w:pPr>
        <w:rPr>
          <w:rFonts w:ascii="Arial" w:hAnsi="Arial" w:cs="Arial"/>
          <w:b w:val="0"/>
          <w:bCs/>
        </w:rPr>
      </w:pPr>
      <w:r w:rsidRPr="00493419">
        <w:rPr>
          <w:rFonts w:ascii="Arial" w:hAnsi="Arial" w:cs="Arial"/>
          <w:b w:val="0"/>
          <w:bCs/>
        </w:rPr>
        <w:t xml:space="preserve">Tecnologias: Next.js, Firebase </w:t>
      </w:r>
      <w:proofErr w:type="spellStart"/>
      <w:r w:rsidRPr="00493419">
        <w:rPr>
          <w:rFonts w:ascii="Arial" w:hAnsi="Arial" w:cs="Arial"/>
          <w:b w:val="0"/>
          <w:bCs/>
        </w:rPr>
        <w:t>Database</w:t>
      </w:r>
      <w:proofErr w:type="spellEnd"/>
      <w:r w:rsidRPr="00493419">
        <w:rPr>
          <w:rFonts w:ascii="Arial" w:hAnsi="Arial" w:cs="Arial"/>
          <w:b w:val="0"/>
          <w:bCs/>
        </w:rPr>
        <w:t xml:space="preserve"> e TailwindCSS.</w:t>
      </w:r>
    </w:p>
    <w:p w14:paraId="5BE8418F" w14:textId="77777777" w:rsidR="00DD495D" w:rsidRPr="00493419" w:rsidRDefault="00DD495D" w:rsidP="00DD495D">
      <w:pPr>
        <w:rPr>
          <w:rFonts w:ascii="Arial" w:hAnsi="Arial" w:cs="Arial"/>
          <w:b w:val="0"/>
          <w:bCs/>
        </w:rPr>
      </w:pPr>
    </w:p>
    <w:p w14:paraId="0B7FF5E6" w14:textId="2B9C7C45" w:rsidR="00F90282" w:rsidRPr="00493419" w:rsidRDefault="006F641E" w:rsidP="00F90282">
      <w:pPr>
        <w:rPr>
          <w:rFonts w:ascii="Arial" w:hAnsi="Arial" w:cs="Arial"/>
        </w:rPr>
      </w:pPr>
      <w:r w:rsidRPr="00493419">
        <w:rPr>
          <w:rFonts w:ascii="Arial" w:hAnsi="Arial" w:cs="Arial"/>
        </w:rPr>
        <w:t>PDF Extractor</w:t>
      </w:r>
    </w:p>
    <w:p w14:paraId="56E1C0ED" w14:textId="178D0489" w:rsidR="006F641E" w:rsidRPr="00493419" w:rsidRDefault="00F90282" w:rsidP="00DD495D">
      <w:pPr>
        <w:rPr>
          <w:rFonts w:ascii="Arial" w:hAnsi="Arial" w:cs="Arial"/>
          <w:b w:val="0"/>
          <w:bCs/>
        </w:rPr>
      </w:pPr>
      <w:r w:rsidRPr="00493419">
        <w:rPr>
          <w:rFonts w:ascii="Arial" w:hAnsi="Arial" w:cs="Arial"/>
          <w:b w:val="0"/>
          <w:bCs/>
        </w:rPr>
        <w:t>Desenvolvi uma solução em Python</w:t>
      </w:r>
      <w:r w:rsidR="00DD495D" w:rsidRPr="00493419">
        <w:rPr>
          <w:rFonts w:ascii="Arial" w:hAnsi="Arial" w:cs="Arial"/>
          <w:b w:val="0"/>
          <w:bCs/>
        </w:rPr>
        <w:t xml:space="preserve"> para Desktop</w:t>
      </w:r>
      <w:r w:rsidRPr="00493419">
        <w:rPr>
          <w:rFonts w:ascii="Arial" w:hAnsi="Arial" w:cs="Arial"/>
          <w:b w:val="0"/>
          <w:bCs/>
        </w:rPr>
        <w:t xml:space="preserve"> que extrai dados dispersos de </w:t>
      </w:r>
      <w:proofErr w:type="spellStart"/>
      <w:r w:rsidRPr="00493419">
        <w:rPr>
          <w:rFonts w:ascii="Arial" w:hAnsi="Arial" w:cs="Arial"/>
          <w:b w:val="0"/>
          <w:bCs/>
        </w:rPr>
        <w:t>PDFs</w:t>
      </w:r>
      <w:proofErr w:type="spellEnd"/>
      <w:r w:rsidRPr="00493419">
        <w:rPr>
          <w:rFonts w:ascii="Arial" w:hAnsi="Arial" w:cs="Arial"/>
          <w:b w:val="0"/>
          <w:bCs/>
        </w:rPr>
        <w:t xml:space="preserve"> sobre veículos de uma oficina e gera automaticamente um documento Word organizado. Isso eliminou o processo manual de transcrição, aumentando a eficiência e reduzindo erros.</w:t>
      </w:r>
    </w:p>
    <w:p w14:paraId="17F3A702" w14:textId="4F674495" w:rsidR="00DD495D" w:rsidRPr="00493419" w:rsidRDefault="00DD495D" w:rsidP="00DD495D">
      <w:pPr>
        <w:rPr>
          <w:rFonts w:ascii="Arial" w:hAnsi="Arial" w:cs="Arial"/>
          <w:b w:val="0"/>
          <w:bCs/>
        </w:rPr>
      </w:pPr>
      <w:r w:rsidRPr="00493419">
        <w:rPr>
          <w:rFonts w:ascii="Arial" w:hAnsi="Arial" w:cs="Arial"/>
          <w:b w:val="0"/>
          <w:bCs/>
        </w:rPr>
        <w:t xml:space="preserve">Tecnologias: Python, </w:t>
      </w:r>
      <w:proofErr w:type="spellStart"/>
      <w:r w:rsidRPr="00493419">
        <w:rPr>
          <w:rFonts w:ascii="Arial" w:hAnsi="Arial" w:cs="Arial"/>
          <w:b w:val="0"/>
          <w:bCs/>
        </w:rPr>
        <w:t>Tkinter</w:t>
      </w:r>
      <w:proofErr w:type="spellEnd"/>
      <w:r w:rsidRPr="00493419">
        <w:rPr>
          <w:rFonts w:ascii="Arial" w:hAnsi="Arial" w:cs="Arial"/>
          <w:b w:val="0"/>
          <w:bCs/>
        </w:rPr>
        <w:t xml:space="preserve"> e </w:t>
      </w:r>
      <w:proofErr w:type="spellStart"/>
      <w:r w:rsidRPr="00493419">
        <w:rPr>
          <w:rFonts w:ascii="Arial" w:hAnsi="Arial" w:cs="Arial"/>
          <w:b w:val="0"/>
          <w:bCs/>
        </w:rPr>
        <w:t>PyMuPDF</w:t>
      </w:r>
      <w:proofErr w:type="spellEnd"/>
      <w:r w:rsidRPr="00493419">
        <w:rPr>
          <w:rFonts w:ascii="Arial" w:hAnsi="Arial" w:cs="Arial"/>
          <w:b w:val="0"/>
          <w:bCs/>
        </w:rPr>
        <w:t>.</w:t>
      </w:r>
    </w:p>
    <w:p w14:paraId="47BEE2A4" w14:textId="77777777" w:rsidR="00DD495D" w:rsidRPr="00493419" w:rsidRDefault="00DD495D" w:rsidP="00DD495D">
      <w:pPr>
        <w:rPr>
          <w:rFonts w:ascii="Arial" w:hAnsi="Arial" w:cs="Arial"/>
          <w:b w:val="0"/>
          <w:bCs/>
        </w:rPr>
      </w:pP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493419" w14:paraId="1DB296F9" w14:textId="77777777" w:rsidTr="000B4CAB">
        <w:tc>
          <w:tcPr>
            <w:tcW w:w="9360" w:type="dxa"/>
          </w:tcPr>
          <w:p w14:paraId="63611013" w14:textId="4ED1FD44" w:rsidR="00316C32" w:rsidRPr="00493419" w:rsidRDefault="00721FA5" w:rsidP="00191303">
            <w:pPr>
              <w:pStyle w:val="Ttulo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18079314"/>
                <w:placeholder>
                  <w:docPart w:val="DA76F3D5D33C4B42B5EEAD73B57ADEA3"/>
                </w:placeholder>
                <w15:appearance w15:val="hidden"/>
              </w:sdtPr>
              <w:sdtEndPr/>
              <w:sdtContent>
                <w:r w:rsidR="00DD495D" w:rsidRPr="00493419">
                  <w:rPr>
                    <w:rFonts w:ascii="Arial" w:hAnsi="Arial" w:cs="Arial"/>
                  </w:rPr>
                  <w:t>hard skills</w:t>
                </w:r>
              </w:sdtContent>
            </w:sdt>
            <w:r w:rsidR="00316C32" w:rsidRPr="00493419">
              <w:rPr>
                <w:rFonts w:ascii="Arial" w:hAnsi="Arial" w:cs="Arial"/>
                <w:lang w:bidi="pt-BR"/>
              </w:rPr>
              <w:t xml:space="preserve"> </w:t>
            </w:r>
          </w:p>
        </w:tc>
      </w:tr>
    </w:tbl>
    <w:p w14:paraId="6756A1C6" w14:textId="77777777" w:rsidR="00316C32" w:rsidRPr="00493419" w:rsidRDefault="00316C32" w:rsidP="00316C32">
      <w:pPr>
        <w:pStyle w:val="Espaoentretabelas"/>
        <w:rPr>
          <w:rFonts w:ascii="Arial" w:hAnsi="Arial" w:cs="Arial"/>
        </w:rPr>
      </w:pPr>
    </w:p>
    <w:p w14:paraId="01892889" w14:textId="745FE9B0" w:rsidR="339651AB" w:rsidRPr="00493419" w:rsidRDefault="00721FA5" w:rsidP="00316C32">
      <w:pPr>
        <w:rPr>
          <w:rStyle w:val="NoEstEmNegrito"/>
          <w:rFonts w:ascii="Arial" w:hAnsi="Arial" w:cs="Arial"/>
          <w:lang w:val="en-US"/>
        </w:rPr>
      </w:pPr>
      <w:sdt>
        <w:sdtPr>
          <w:rPr>
            <w:rFonts w:ascii="Arial" w:hAnsi="Arial" w:cs="Arial"/>
            <w:b w:val="0"/>
            <w:bCs/>
            <w:color w:val="auto"/>
          </w:rPr>
          <w:id w:val="-1995639517"/>
          <w:placeholder>
            <w:docPart w:val="4A99B0A2CEBA4810A7F180A56753203E"/>
          </w:placeholder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DD495D" w:rsidRPr="00493419">
            <w:rPr>
              <w:rFonts w:ascii="Arial" w:hAnsi="Arial" w:cs="Arial"/>
              <w:color w:val="auto"/>
              <w:lang w:val="en-US"/>
            </w:rPr>
            <w:t>Front-end</w:t>
          </w:r>
          <w:r w:rsidR="00FA65B6" w:rsidRPr="00493419">
            <w:rPr>
              <w:rFonts w:ascii="Arial" w:hAnsi="Arial" w:cs="Arial"/>
              <w:color w:val="auto"/>
              <w:lang w:val="en-US"/>
            </w:rPr>
            <w:t>:</w:t>
          </w:r>
        </w:sdtContent>
      </w:sdt>
      <w:r w:rsidR="00316C32" w:rsidRPr="00493419">
        <w:rPr>
          <w:rStyle w:val="NoEstEmNegrito"/>
          <w:rFonts w:ascii="Arial" w:hAnsi="Arial" w:cs="Arial"/>
          <w:lang w:val="en-US" w:bidi="pt-BR"/>
        </w:rPr>
        <w:t xml:space="preserve"> </w:t>
      </w:r>
      <w:sdt>
        <w:sdtPr>
          <w:rPr>
            <w:rStyle w:val="NoEstEmNegrito"/>
            <w:rFonts w:ascii="Arial" w:hAnsi="Arial" w:cs="Arial"/>
          </w:rPr>
          <w:id w:val="237139339"/>
          <w:placeholder>
            <w:docPart w:val="F090750DFBA944B39EEF87A5C3253CD0"/>
          </w:placeholder>
          <w15:appearance w15:val="hidden"/>
        </w:sdtPr>
        <w:sdtEndPr>
          <w:rPr>
            <w:rStyle w:val="NoEstEmNegrito"/>
          </w:rPr>
        </w:sdtEndPr>
        <w:sdtContent>
          <w:r w:rsidR="00FA65B6" w:rsidRPr="00493419">
            <w:rPr>
              <w:rStyle w:val="NoEstEmNegrito"/>
              <w:rFonts w:ascii="Arial" w:hAnsi="Arial" w:cs="Arial"/>
              <w:lang w:val="en-US"/>
            </w:rPr>
            <w:t>HTML, CSS, JavaScript, TypeScript, TailwindCSS, React e Next.js</w:t>
          </w:r>
          <w:r w:rsidR="00DD495D" w:rsidRPr="00493419">
            <w:rPr>
              <w:rStyle w:val="NoEstEmNegrito"/>
              <w:rFonts w:ascii="Arial" w:hAnsi="Arial" w:cs="Arial"/>
              <w:lang w:val="en-US"/>
            </w:rPr>
            <w:tab/>
          </w:r>
          <w:r w:rsidR="00DD495D" w:rsidRPr="00493419">
            <w:rPr>
              <w:rStyle w:val="NoEstEmNegrito"/>
              <w:rFonts w:ascii="Arial" w:hAnsi="Arial" w:cs="Arial"/>
              <w:lang w:val="en-US"/>
            </w:rPr>
            <w:tab/>
          </w:r>
        </w:sdtContent>
      </w:sdt>
    </w:p>
    <w:p w14:paraId="05E4D010" w14:textId="3D67959C" w:rsidR="339651AB" w:rsidRPr="00493419" w:rsidRDefault="00721FA5" w:rsidP="00316C32">
      <w:pPr>
        <w:rPr>
          <w:rStyle w:val="NoEstEmNegrito"/>
          <w:rFonts w:ascii="Arial" w:hAnsi="Arial" w:cs="Arial"/>
          <w:lang w:val="en-US"/>
        </w:rPr>
      </w:pPr>
      <w:sdt>
        <w:sdtPr>
          <w:rPr>
            <w:rFonts w:ascii="Arial" w:hAnsi="Arial" w:cs="Arial"/>
            <w:b w:val="0"/>
            <w:bCs/>
            <w:color w:val="auto"/>
          </w:rPr>
          <w:id w:val="1458917226"/>
          <w:placeholder>
            <w:docPart w:val="16B243FA08B84599932BDF8FE510B8BA"/>
          </w:placeholder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DD495D" w:rsidRPr="00493419">
            <w:rPr>
              <w:rFonts w:ascii="Arial" w:hAnsi="Arial" w:cs="Arial"/>
              <w:color w:val="auto"/>
              <w:lang w:val="en-US"/>
            </w:rPr>
            <w:t>Back-end</w:t>
          </w:r>
          <w:r w:rsidR="00FA65B6" w:rsidRPr="00493419">
            <w:rPr>
              <w:rFonts w:ascii="Arial" w:hAnsi="Arial" w:cs="Arial"/>
              <w:b w:val="0"/>
              <w:bCs/>
              <w:color w:val="auto"/>
              <w:lang w:val="en-US"/>
            </w:rPr>
            <w:t>:</w:t>
          </w:r>
        </w:sdtContent>
      </w:sdt>
      <w:r w:rsidR="339651AB" w:rsidRPr="00493419">
        <w:rPr>
          <w:rFonts w:ascii="Arial" w:hAnsi="Arial" w:cs="Arial"/>
          <w:lang w:val="en-US" w:bidi="pt-BR"/>
        </w:rPr>
        <w:t xml:space="preserve"> </w:t>
      </w:r>
      <w:sdt>
        <w:sdtPr>
          <w:rPr>
            <w:rStyle w:val="NoEstEmNegrito"/>
            <w:rFonts w:ascii="Arial" w:hAnsi="Arial" w:cs="Arial"/>
          </w:rPr>
          <w:id w:val="-1806777167"/>
          <w:placeholder>
            <w:docPart w:val="D16CBBAA02B44793A41D81FEDBBAEE93"/>
          </w:placeholder>
          <w15:appearance w15:val="hidden"/>
        </w:sdtPr>
        <w:sdtEndPr>
          <w:rPr>
            <w:rStyle w:val="NoEstEmNegrito"/>
          </w:rPr>
        </w:sdtEndPr>
        <w:sdtContent>
          <w:r w:rsidR="00DD495D" w:rsidRPr="00493419">
            <w:rPr>
              <w:rStyle w:val="NoEstEmNegrito"/>
              <w:rFonts w:ascii="Arial" w:hAnsi="Arial" w:cs="Arial"/>
              <w:lang w:val="en-US"/>
            </w:rPr>
            <w:t>Python, Node.js (Typescript/</w:t>
          </w:r>
          <w:proofErr w:type="spellStart"/>
          <w:r w:rsidR="00DD495D" w:rsidRPr="00493419">
            <w:rPr>
              <w:rStyle w:val="NoEstEmNegrito"/>
              <w:rFonts w:ascii="Arial" w:hAnsi="Arial" w:cs="Arial"/>
              <w:lang w:val="en-US"/>
            </w:rPr>
            <w:t>Javascript</w:t>
          </w:r>
          <w:proofErr w:type="spellEnd"/>
          <w:r w:rsidR="00DD495D" w:rsidRPr="00493419">
            <w:rPr>
              <w:rStyle w:val="NoEstEmNegrito"/>
              <w:rFonts w:ascii="Arial" w:hAnsi="Arial" w:cs="Arial"/>
              <w:lang w:val="en-US"/>
            </w:rPr>
            <w:t>)</w:t>
          </w:r>
          <w:r w:rsidR="00F22E31" w:rsidRPr="00493419">
            <w:rPr>
              <w:rStyle w:val="NoEstEmNegrito"/>
              <w:rFonts w:ascii="Arial" w:hAnsi="Arial" w:cs="Arial"/>
              <w:lang w:val="en-US"/>
            </w:rPr>
            <w:t xml:space="preserve"> e Express.js</w:t>
          </w:r>
        </w:sdtContent>
      </w:sdt>
    </w:p>
    <w:p w14:paraId="543F931F" w14:textId="08936DED" w:rsidR="00DD495D" w:rsidRPr="00493419" w:rsidRDefault="00DD495D" w:rsidP="00DD495D">
      <w:pPr>
        <w:rPr>
          <w:rStyle w:val="NoEstEmNegrito"/>
          <w:rFonts w:ascii="Arial" w:hAnsi="Arial" w:cs="Arial"/>
        </w:rPr>
      </w:pPr>
      <w:sdt>
        <w:sdtPr>
          <w:rPr>
            <w:rFonts w:ascii="Arial" w:hAnsi="Arial" w:cs="Arial"/>
            <w:b w:val="0"/>
            <w:bCs/>
            <w:color w:val="auto"/>
          </w:rPr>
          <w:id w:val="-685751867"/>
          <w:placeholder>
            <w:docPart w:val="D9D496F1B8024B6EAEF5CB8C83B0B506"/>
          </w:placeholder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Pr="00493419">
            <w:rPr>
              <w:rFonts w:ascii="Arial" w:hAnsi="Arial" w:cs="Arial"/>
              <w:color w:val="auto"/>
            </w:rPr>
            <w:t>Bancos de Dados</w:t>
          </w:r>
          <w:r w:rsidRPr="00493419">
            <w:rPr>
              <w:rFonts w:ascii="Arial" w:hAnsi="Arial" w:cs="Arial"/>
              <w:b w:val="0"/>
              <w:bCs/>
              <w:color w:val="auto"/>
            </w:rPr>
            <w:t>:</w:t>
          </w:r>
        </w:sdtContent>
      </w:sdt>
      <w:r w:rsidRPr="00493419">
        <w:rPr>
          <w:rFonts w:ascii="Arial" w:hAnsi="Arial" w:cs="Arial"/>
          <w:lang w:bidi="pt-BR"/>
        </w:rPr>
        <w:t xml:space="preserve"> </w:t>
      </w:r>
      <w:sdt>
        <w:sdtPr>
          <w:rPr>
            <w:rStyle w:val="NoEstEmNegrito"/>
            <w:rFonts w:ascii="Arial" w:hAnsi="Arial" w:cs="Arial"/>
          </w:rPr>
          <w:id w:val="1743445828"/>
          <w:placeholder>
            <w:docPart w:val="82C4843E64584CB6B8D6110251B7D5E5"/>
          </w:placeholder>
          <w15:appearance w15:val="hidden"/>
        </w:sdtPr>
        <w:sdtContent>
          <w:r w:rsidRPr="00493419">
            <w:rPr>
              <w:rStyle w:val="NoEstEmNegrito"/>
              <w:rFonts w:ascii="Arial" w:hAnsi="Arial" w:cs="Arial"/>
            </w:rPr>
            <w:t>Firebase, MongoDB, MySQL e PostgreSQL</w:t>
          </w:r>
        </w:sdtContent>
      </w:sdt>
    </w:p>
    <w:p w14:paraId="3B937F34" w14:textId="7DA2C368" w:rsidR="00DD495D" w:rsidRPr="00493419" w:rsidRDefault="00DD495D" w:rsidP="00DD495D">
      <w:pPr>
        <w:rPr>
          <w:rStyle w:val="NoEstEmNegrito"/>
          <w:rFonts w:ascii="Arial" w:hAnsi="Arial" w:cs="Arial"/>
        </w:rPr>
      </w:pPr>
      <w:sdt>
        <w:sdtPr>
          <w:rPr>
            <w:rFonts w:ascii="Arial" w:hAnsi="Arial" w:cs="Arial"/>
            <w:b w:val="0"/>
            <w:bCs/>
            <w:color w:val="auto"/>
          </w:rPr>
          <w:id w:val="-1395890983"/>
          <w:placeholder>
            <w:docPart w:val="10F7478D42F941618D82CA746FC87AD9"/>
          </w:placeholder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Pr="00493419">
            <w:rPr>
              <w:rFonts w:ascii="Arial" w:hAnsi="Arial" w:cs="Arial"/>
              <w:color w:val="auto"/>
            </w:rPr>
            <w:t>Ferramentas</w:t>
          </w:r>
          <w:r w:rsidRPr="00493419">
            <w:rPr>
              <w:rFonts w:ascii="Arial" w:hAnsi="Arial" w:cs="Arial"/>
              <w:b w:val="0"/>
              <w:bCs/>
              <w:color w:val="auto"/>
            </w:rPr>
            <w:t>:</w:t>
          </w:r>
        </w:sdtContent>
      </w:sdt>
      <w:r w:rsidRPr="00493419">
        <w:rPr>
          <w:rFonts w:ascii="Arial" w:hAnsi="Arial" w:cs="Arial"/>
          <w:lang w:bidi="pt-BR"/>
        </w:rPr>
        <w:t xml:space="preserve"> </w:t>
      </w:r>
      <w:sdt>
        <w:sdtPr>
          <w:rPr>
            <w:rStyle w:val="NoEstEmNegrito"/>
            <w:rFonts w:ascii="Arial" w:hAnsi="Arial" w:cs="Arial"/>
          </w:rPr>
          <w:id w:val="839281396"/>
          <w:placeholder>
            <w:docPart w:val="70222628CF994C0FA98A0955CC36395D"/>
          </w:placeholder>
          <w15:appearance w15:val="hidden"/>
        </w:sdtPr>
        <w:sdtContent>
          <w:r w:rsidRPr="00493419">
            <w:rPr>
              <w:rStyle w:val="NoEstEmNegrito"/>
              <w:rFonts w:ascii="Arial" w:hAnsi="Arial" w:cs="Arial"/>
            </w:rPr>
            <w:t>Pacote Office</w:t>
          </w:r>
          <w:r w:rsidR="00F22E31" w:rsidRPr="00493419">
            <w:rPr>
              <w:rStyle w:val="NoEstEmNegrito"/>
              <w:rFonts w:ascii="Arial" w:hAnsi="Arial" w:cs="Arial"/>
            </w:rPr>
            <w:t xml:space="preserve">, </w:t>
          </w:r>
          <w:r w:rsidRPr="00493419">
            <w:rPr>
              <w:rStyle w:val="NoEstEmNegrito"/>
              <w:rFonts w:ascii="Arial" w:hAnsi="Arial" w:cs="Arial"/>
            </w:rPr>
            <w:t>Git</w:t>
          </w:r>
          <w:r w:rsidR="00F22E31" w:rsidRPr="00493419">
            <w:rPr>
              <w:rStyle w:val="NoEstEmNegrito"/>
              <w:rFonts w:ascii="Arial" w:hAnsi="Arial" w:cs="Arial"/>
            </w:rPr>
            <w:t xml:space="preserve"> e </w:t>
          </w:r>
          <w:r w:rsidRPr="00493419">
            <w:rPr>
              <w:rStyle w:val="NoEstEmNegrito"/>
              <w:rFonts w:ascii="Arial" w:hAnsi="Arial" w:cs="Arial"/>
            </w:rPr>
            <w:t>Firebase</w:t>
          </w:r>
          <w:r w:rsidR="00F22E31" w:rsidRPr="00493419">
            <w:rPr>
              <w:rStyle w:val="NoEstEmNegrito"/>
              <w:rFonts w:ascii="Arial" w:hAnsi="Arial" w:cs="Arial"/>
            </w:rPr>
            <w:t xml:space="preserve"> </w:t>
          </w:r>
          <w:proofErr w:type="spellStart"/>
          <w:r w:rsidR="00F22E31" w:rsidRPr="00493419">
            <w:rPr>
              <w:rStyle w:val="NoEstEmNegrito"/>
              <w:rFonts w:ascii="Arial" w:hAnsi="Arial" w:cs="Arial"/>
            </w:rPr>
            <w:t>Database</w:t>
          </w:r>
          <w:proofErr w:type="spellEnd"/>
        </w:sdtContent>
      </w:sdt>
    </w:p>
    <w:p w14:paraId="2483B7D9" w14:textId="77777777" w:rsidR="00DD495D" w:rsidRPr="00493419" w:rsidRDefault="00DD495D" w:rsidP="00DD495D">
      <w:pPr>
        <w:tabs>
          <w:tab w:val="left" w:pos="1428"/>
        </w:tabs>
        <w:rPr>
          <w:rFonts w:ascii="Arial" w:hAnsi="Arial" w:cs="Arial"/>
          <w:b w:val="0"/>
          <w:bCs/>
        </w:rPr>
      </w:pPr>
      <w:r w:rsidRPr="00493419">
        <w:rPr>
          <w:rFonts w:ascii="Arial" w:hAnsi="Arial" w:cs="Arial"/>
        </w:rPr>
        <w:t xml:space="preserve">Idiomas: </w:t>
      </w:r>
      <w:r w:rsidRPr="00493419">
        <w:rPr>
          <w:rFonts w:ascii="Arial" w:hAnsi="Arial" w:cs="Arial"/>
          <w:b w:val="0"/>
          <w:bCs/>
        </w:rPr>
        <w:t>Inglês A1 e Italiano A1.</w:t>
      </w:r>
    </w:p>
    <w:p w14:paraId="438C7852" w14:textId="5176D216" w:rsidR="00DD495D" w:rsidRPr="00493419" w:rsidRDefault="00DD495D" w:rsidP="00DD495D">
      <w:pPr>
        <w:tabs>
          <w:tab w:val="left" w:pos="1428"/>
        </w:tabs>
        <w:rPr>
          <w:rFonts w:ascii="Arial" w:hAnsi="Arial" w:cs="Arial"/>
          <w:b w:val="0"/>
          <w:bCs/>
        </w:rPr>
      </w:pPr>
    </w:p>
    <w:sectPr w:rsidR="00DD495D" w:rsidRPr="00493419" w:rsidSect="002B06F9">
      <w:pgSz w:w="11906" w:h="16838" w:code="9"/>
      <w:pgMar w:top="1134" w:right="1440" w:bottom="42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E626" w14:textId="77777777" w:rsidR="00721FA5" w:rsidRDefault="00721FA5" w:rsidP="00355814">
      <w:pPr>
        <w:spacing w:after="0" w:line="240" w:lineRule="auto"/>
      </w:pPr>
      <w:r>
        <w:separator/>
      </w:r>
    </w:p>
  </w:endnote>
  <w:endnote w:type="continuationSeparator" w:id="0">
    <w:p w14:paraId="694BEB46" w14:textId="77777777" w:rsidR="00721FA5" w:rsidRDefault="00721FA5" w:rsidP="0035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1A484" w14:textId="77777777" w:rsidR="00721FA5" w:rsidRDefault="00721FA5" w:rsidP="00355814">
      <w:pPr>
        <w:spacing w:after="0" w:line="240" w:lineRule="auto"/>
      </w:pPr>
      <w:r>
        <w:separator/>
      </w:r>
    </w:p>
  </w:footnote>
  <w:footnote w:type="continuationSeparator" w:id="0">
    <w:p w14:paraId="594A8DE1" w14:textId="77777777" w:rsidR="00721FA5" w:rsidRDefault="00721FA5" w:rsidP="00355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42893"/>
    <w:multiLevelType w:val="hybridMultilevel"/>
    <w:tmpl w:val="32D8F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70C9A"/>
    <w:multiLevelType w:val="multilevel"/>
    <w:tmpl w:val="83AA9936"/>
    <w:lvl w:ilvl="0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Commarcadores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Commarcadores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Commarcadores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Commarcadores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16"/>
  </w:num>
  <w:num w:numId="5">
    <w:abstractNumId w:val="12"/>
  </w:num>
  <w:num w:numId="6">
    <w:abstractNumId w:val="7"/>
  </w:num>
  <w:num w:numId="7">
    <w:abstractNumId w:val="5"/>
  </w:num>
  <w:num w:numId="8">
    <w:abstractNumId w:val="11"/>
  </w:num>
  <w:num w:numId="9">
    <w:abstractNumId w:val="9"/>
  </w:num>
  <w:num w:numId="10">
    <w:abstractNumId w:val="17"/>
  </w:num>
  <w:num w:numId="11">
    <w:abstractNumId w:val="8"/>
  </w:num>
  <w:num w:numId="12">
    <w:abstractNumId w:val="10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CB9"/>
    <w:rsid w:val="0001581A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1F061E"/>
    <w:rsid w:val="002073B6"/>
    <w:rsid w:val="00231796"/>
    <w:rsid w:val="00240B68"/>
    <w:rsid w:val="00256C1D"/>
    <w:rsid w:val="00261257"/>
    <w:rsid w:val="002A338B"/>
    <w:rsid w:val="002B06F9"/>
    <w:rsid w:val="00310717"/>
    <w:rsid w:val="00315D21"/>
    <w:rsid w:val="00316C32"/>
    <w:rsid w:val="003222AD"/>
    <w:rsid w:val="00336D74"/>
    <w:rsid w:val="00355814"/>
    <w:rsid w:val="003A217C"/>
    <w:rsid w:val="003A29E4"/>
    <w:rsid w:val="003B40D9"/>
    <w:rsid w:val="003B53D9"/>
    <w:rsid w:val="003E4EBF"/>
    <w:rsid w:val="00413570"/>
    <w:rsid w:val="00433D71"/>
    <w:rsid w:val="00440A4D"/>
    <w:rsid w:val="00463E72"/>
    <w:rsid w:val="00482331"/>
    <w:rsid w:val="00490705"/>
    <w:rsid w:val="00493419"/>
    <w:rsid w:val="004D6840"/>
    <w:rsid w:val="004E0336"/>
    <w:rsid w:val="004E7B5B"/>
    <w:rsid w:val="005076E9"/>
    <w:rsid w:val="005229A6"/>
    <w:rsid w:val="00532DD2"/>
    <w:rsid w:val="005539EB"/>
    <w:rsid w:val="00595227"/>
    <w:rsid w:val="005953C2"/>
    <w:rsid w:val="005D339C"/>
    <w:rsid w:val="005F155B"/>
    <w:rsid w:val="00662603"/>
    <w:rsid w:val="00670EAB"/>
    <w:rsid w:val="00680419"/>
    <w:rsid w:val="006C0B13"/>
    <w:rsid w:val="006F641E"/>
    <w:rsid w:val="007133C8"/>
    <w:rsid w:val="00721FA5"/>
    <w:rsid w:val="00751FF1"/>
    <w:rsid w:val="00781FA7"/>
    <w:rsid w:val="007D1F1C"/>
    <w:rsid w:val="007D3235"/>
    <w:rsid w:val="007E4341"/>
    <w:rsid w:val="0084324B"/>
    <w:rsid w:val="00845CE1"/>
    <w:rsid w:val="008C5765"/>
    <w:rsid w:val="008E5BD4"/>
    <w:rsid w:val="008E739D"/>
    <w:rsid w:val="00917497"/>
    <w:rsid w:val="009239D6"/>
    <w:rsid w:val="00947F77"/>
    <w:rsid w:val="00951CFD"/>
    <w:rsid w:val="00952342"/>
    <w:rsid w:val="00961FB5"/>
    <w:rsid w:val="009A2F49"/>
    <w:rsid w:val="009B2DE3"/>
    <w:rsid w:val="009D5C85"/>
    <w:rsid w:val="009F638A"/>
    <w:rsid w:val="00A06161"/>
    <w:rsid w:val="00A30C08"/>
    <w:rsid w:val="00A738F9"/>
    <w:rsid w:val="00A76925"/>
    <w:rsid w:val="00A80490"/>
    <w:rsid w:val="00A949FC"/>
    <w:rsid w:val="00AD020D"/>
    <w:rsid w:val="00AE1CC4"/>
    <w:rsid w:val="00AE2A33"/>
    <w:rsid w:val="00B13B26"/>
    <w:rsid w:val="00B17CB9"/>
    <w:rsid w:val="00B378B5"/>
    <w:rsid w:val="00B47A68"/>
    <w:rsid w:val="00B650FA"/>
    <w:rsid w:val="00B8310C"/>
    <w:rsid w:val="00BA1F7D"/>
    <w:rsid w:val="00BF5DA5"/>
    <w:rsid w:val="00C57F27"/>
    <w:rsid w:val="00C61E63"/>
    <w:rsid w:val="00C73E1E"/>
    <w:rsid w:val="00C7525A"/>
    <w:rsid w:val="00C778F0"/>
    <w:rsid w:val="00D04515"/>
    <w:rsid w:val="00D3309C"/>
    <w:rsid w:val="00D608C2"/>
    <w:rsid w:val="00D64240"/>
    <w:rsid w:val="00DA4C27"/>
    <w:rsid w:val="00DB0671"/>
    <w:rsid w:val="00DC490D"/>
    <w:rsid w:val="00DD495D"/>
    <w:rsid w:val="00E00A21"/>
    <w:rsid w:val="00EA11D7"/>
    <w:rsid w:val="00EA5616"/>
    <w:rsid w:val="00EB23AF"/>
    <w:rsid w:val="00EF2B8F"/>
    <w:rsid w:val="00EF74BA"/>
    <w:rsid w:val="00F22E31"/>
    <w:rsid w:val="00F42E68"/>
    <w:rsid w:val="00F44C15"/>
    <w:rsid w:val="00F677E6"/>
    <w:rsid w:val="00F84BD9"/>
    <w:rsid w:val="00F90282"/>
    <w:rsid w:val="00F9176F"/>
    <w:rsid w:val="00F97471"/>
    <w:rsid w:val="00FA65B6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758A0"/>
  <w15:chartTrackingRefBased/>
  <w15:docId w15:val="{CBA91F39-FE67-427D-93BB-70FC20C2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Ttulo2">
    <w:name w:val="heading 2"/>
    <w:basedOn w:val="Normal"/>
    <w:next w:val="Normal"/>
    <w:link w:val="Ttulo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semiHidden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Citao">
    <w:name w:val="Quote"/>
    <w:basedOn w:val="Normal"/>
    <w:next w:val="Normal"/>
    <w:link w:val="Citao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PargrafodaLista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elacomgrade">
    <w:name w:val="Table Grid"/>
    <w:basedOn w:val="Tabela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MenoPendente">
    <w:name w:val="Unresolved Mention"/>
    <w:basedOn w:val="Fontepargpadro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F9176F"/>
    <w:rPr>
      <w:color w:val="666666"/>
    </w:rPr>
  </w:style>
  <w:style w:type="paragraph" w:styleId="Commarcadores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Commarcadores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EstEmNegrito">
    <w:name w:val="Não Está Em Negrito"/>
    <w:uiPriority w:val="1"/>
    <w:qFormat/>
    <w:rsid w:val="00316C32"/>
    <w:rPr>
      <w:b/>
      <w:bCs/>
      <w:color w:val="auto"/>
    </w:rPr>
  </w:style>
  <w:style w:type="paragraph" w:customStyle="1" w:styleId="Espaoentretabelas">
    <w:name w:val="Espaço entre tabela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Informaesdafaculdade">
    <w:name w:val="Informações da faculdade"/>
    <w:basedOn w:val="Commarcadores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Informaesdecontato">
    <w:name w:val="Informações de contato"/>
    <w:basedOn w:val="Normal"/>
    <w:qFormat/>
    <w:rsid w:val="002073B6"/>
    <w:rPr>
      <w:rFonts w:asciiTheme="majorHAnsi" w:hAnsiTheme="majorHAnsi"/>
      <w:b w:val="0"/>
    </w:rPr>
  </w:style>
  <w:style w:type="paragraph" w:styleId="Cabealho">
    <w:name w:val="header"/>
    <w:basedOn w:val="Normal"/>
    <w:link w:val="CabealhoChar"/>
    <w:uiPriority w:val="99"/>
    <w:unhideWhenUsed/>
    <w:rsid w:val="003558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5814"/>
    <w:rPr>
      <w:b/>
      <w:color w:val="000000" w:themeColor="text1"/>
      <w:sz w:val="20"/>
    </w:rPr>
  </w:style>
  <w:style w:type="paragraph" w:styleId="Rodap">
    <w:name w:val="footer"/>
    <w:basedOn w:val="Normal"/>
    <w:link w:val="RodapChar"/>
    <w:uiPriority w:val="99"/>
    <w:unhideWhenUsed/>
    <w:rsid w:val="003558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5814"/>
    <w:rPr>
      <w:b/>
      <w:color w:val="000000" w:themeColor="text1"/>
      <w:sz w:val="20"/>
    </w:rPr>
  </w:style>
  <w:style w:type="character" w:styleId="HiperlinkVisitado">
    <w:name w:val="FollowedHyperlink"/>
    <w:basedOn w:val="Fontepargpadro"/>
    <w:uiPriority w:val="99"/>
    <w:semiHidden/>
    <w:unhideWhenUsed/>
    <w:rsid w:val="00FA65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3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04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47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1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VictorJunqueira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victor-junqueira-789004281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victorjunqueira.prog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AppData\Roaming\Microsoft\Templates\Curr&#237;culo%20profissional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9DB842C97D4487A5883D450DA04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51374C-9119-4DD1-A384-CBDF287FB309}"/>
      </w:docPartPr>
      <w:docPartBody>
        <w:p w:rsidR="00C1268E" w:rsidRDefault="008D7919">
          <w:pPr>
            <w:pStyle w:val="2B9DB842C97D4487A5883D450DA04159"/>
          </w:pPr>
          <w:r w:rsidRPr="00355814">
            <w:rPr>
              <w:lang w:bidi="pt-BR"/>
            </w:rPr>
            <w:t>Nome Completo</w:t>
          </w:r>
        </w:p>
      </w:docPartBody>
    </w:docPart>
    <w:docPart>
      <w:docPartPr>
        <w:name w:val="A1F9C251BB7A40768C2B859E3E981E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59A4CF-AE30-41E9-AFFB-ABAAE6DB1AFB}"/>
      </w:docPartPr>
      <w:docPartBody>
        <w:p w:rsidR="00C1268E" w:rsidRDefault="008D7919">
          <w:pPr>
            <w:pStyle w:val="A1F9C251BB7A40768C2B859E3E981EF2"/>
          </w:pPr>
          <w:r w:rsidRPr="00355814">
            <w:rPr>
              <w:lang w:bidi="pt-BR"/>
            </w:rPr>
            <w:t>Educação</w:t>
          </w:r>
        </w:p>
      </w:docPartBody>
    </w:docPart>
    <w:docPart>
      <w:docPartPr>
        <w:name w:val="76470EC7F0EC4CB08BC226190209DD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065E47-F9F8-4EB7-A732-B93FA37207A7}"/>
      </w:docPartPr>
      <w:docPartBody>
        <w:p w:rsidR="00C1268E" w:rsidRDefault="008D7919">
          <w:pPr>
            <w:pStyle w:val="76470EC7F0EC4CB08BC226190209DD8A"/>
          </w:pPr>
          <w:r w:rsidRPr="00355814">
            <w:rPr>
              <w:lang w:bidi="pt-BR"/>
            </w:rPr>
            <w:t>Experiência profissional</w:t>
          </w:r>
        </w:p>
      </w:docPartBody>
    </w:docPart>
    <w:docPart>
      <w:docPartPr>
        <w:name w:val="E969ADCAE10D4FCD8DD2780BFD4026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E48952-6099-490C-8571-6E3E124F3FE1}"/>
      </w:docPartPr>
      <w:docPartBody>
        <w:p w:rsidR="00C1268E" w:rsidRDefault="008D7919">
          <w:pPr>
            <w:pStyle w:val="E969ADCAE10D4FCD8DD2780BFD402636"/>
          </w:pPr>
          <w:r w:rsidRPr="00355814">
            <w:rPr>
              <w:lang w:bidi="pt-BR"/>
            </w:rPr>
            <w:t>Projetos e atividades extracurriculares</w:t>
          </w:r>
        </w:p>
      </w:docPartBody>
    </w:docPart>
    <w:docPart>
      <w:docPartPr>
        <w:name w:val="DA76F3D5D33C4B42B5EEAD73B57ADE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9DE99C-EBED-4E21-A523-259D636783F2}"/>
      </w:docPartPr>
      <w:docPartBody>
        <w:p w:rsidR="00C1268E" w:rsidRDefault="008D7919">
          <w:pPr>
            <w:pStyle w:val="DA76F3D5D33C4B42B5EEAD73B57ADEA3"/>
          </w:pPr>
          <w:r w:rsidRPr="00355814">
            <w:rPr>
              <w:lang w:bidi="pt-BR"/>
            </w:rPr>
            <w:t>Habilidades</w:t>
          </w:r>
        </w:p>
      </w:docPartBody>
    </w:docPart>
    <w:docPart>
      <w:docPartPr>
        <w:name w:val="4A99B0A2CEBA4810A7F180A5675320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AFE3BA-90BB-496F-881A-56FF8EB2153E}"/>
      </w:docPartPr>
      <w:docPartBody>
        <w:p w:rsidR="00C1268E" w:rsidRDefault="008D7919">
          <w:pPr>
            <w:pStyle w:val="4A99B0A2CEBA4810A7F180A56753203E"/>
          </w:pPr>
          <w:r w:rsidRPr="00355814">
            <w:rPr>
              <w:lang w:bidi="pt-BR"/>
            </w:rPr>
            <w:t>Linguagens de programação:</w:t>
          </w:r>
        </w:p>
      </w:docPartBody>
    </w:docPart>
    <w:docPart>
      <w:docPartPr>
        <w:name w:val="F090750DFBA944B39EEF87A5C3253C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C28F95-6804-4C1D-A573-233DE54A0034}"/>
      </w:docPartPr>
      <w:docPartBody>
        <w:p w:rsidR="00C1268E" w:rsidRDefault="008D7919">
          <w:pPr>
            <w:pStyle w:val="F090750DFBA944B39EEF87A5C3253CD0"/>
          </w:pPr>
          <w:r w:rsidRPr="00355814">
            <w:rPr>
              <w:rStyle w:val="NoEstEmNegrito"/>
              <w:lang w:bidi="pt-BR"/>
            </w:rPr>
            <w:t>Listar habilidades ou linguagens de programação</w:t>
          </w:r>
        </w:p>
      </w:docPartBody>
    </w:docPart>
    <w:docPart>
      <w:docPartPr>
        <w:name w:val="16B243FA08B84599932BDF8FE510B8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71BF6E-B9D8-483D-9B98-C158FE0F4A06}"/>
      </w:docPartPr>
      <w:docPartBody>
        <w:p w:rsidR="00C1268E" w:rsidRDefault="008D7919">
          <w:pPr>
            <w:pStyle w:val="16B243FA08B84599932BDF8FE510B8BA"/>
          </w:pPr>
          <w:r w:rsidRPr="00355814">
            <w:rPr>
              <w:lang w:bidi="pt-BR"/>
            </w:rPr>
            <w:t>Software de computador/estruturas:</w:t>
          </w:r>
        </w:p>
      </w:docPartBody>
    </w:docPart>
    <w:docPart>
      <w:docPartPr>
        <w:name w:val="D16CBBAA02B44793A41D81FEDBBAEE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930F88-1F89-4336-9994-A6E9FB8480E7}"/>
      </w:docPartPr>
      <w:docPartBody>
        <w:p w:rsidR="00C1268E" w:rsidRDefault="008D7919">
          <w:pPr>
            <w:pStyle w:val="D16CBBAA02B44793A41D81FEDBBAEE93"/>
          </w:pPr>
          <w:r w:rsidRPr="00355814">
            <w:rPr>
              <w:rStyle w:val="NoEstEmNegrito"/>
              <w:lang w:bidi="pt-BR"/>
            </w:rPr>
            <w:t xml:space="preserve">Microsoft Office, Adobe Photoshop, </w:t>
          </w:r>
          <w:r w:rsidRPr="00355814">
            <w:rPr>
              <w:rStyle w:val="NoEstEmNegrito"/>
              <w:lang w:bidi="pt-BR"/>
            </w:rPr>
            <w:t>Maple, Git, React, jQuery</w:t>
          </w:r>
        </w:p>
      </w:docPartBody>
    </w:docPart>
    <w:docPart>
      <w:docPartPr>
        <w:name w:val="9A68D045E7D6442F8EEC5034389903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2B1D92-EBD2-408B-BD70-3DDA5515F8B9}"/>
      </w:docPartPr>
      <w:docPartBody>
        <w:p w:rsidR="00C1268E" w:rsidRDefault="001E1F3A" w:rsidP="001E1F3A">
          <w:pPr>
            <w:pStyle w:val="9A68D045E7D6442F8EEC50343899031F"/>
          </w:pPr>
          <w:r w:rsidRPr="00355814">
            <w:rPr>
              <w:lang w:bidi="pt-BR"/>
            </w:rPr>
            <w:t>Experiência profissional</w:t>
          </w:r>
        </w:p>
      </w:docPartBody>
    </w:docPart>
    <w:docPart>
      <w:docPartPr>
        <w:name w:val="2738177427E1440AB26F3DBDC8F52F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EC6560-A0AB-495A-A676-87D2309C158F}"/>
      </w:docPartPr>
      <w:docPartBody>
        <w:p w:rsidR="00C1268E" w:rsidRDefault="001E1F3A" w:rsidP="001E1F3A">
          <w:pPr>
            <w:pStyle w:val="2738177427E1440AB26F3DBDC8F52FC9"/>
          </w:pPr>
          <w:r w:rsidRPr="00355814">
            <w:rPr>
              <w:lang w:bidi="pt-BR"/>
            </w:rPr>
            <w:t>Projetos e atividades extracurriculares</w:t>
          </w:r>
        </w:p>
      </w:docPartBody>
    </w:docPart>
    <w:docPart>
      <w:docPartPr>
        <w:name w:val="D9D496F1B8024B6EAEF5CB8C83B0B5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323BF2-4ABB-469B-8FE9-2583EE8D6462}"/>
      </w:docPartPr>
      <w:docPartBody>
        <w:p w:rsidR="00000000" w:rsidRDefault="00AD0645" w:rsidP="00AD0645">
          <w:pPr>
            <w:pStyle w:val="D9D496F1B8024B6EAEF5CB8C83B0B506"/>
          </w:pPr>
          <w:r w:rsidRPr="00355814">
            <w:rPr>
              <w:lang w:bidi="pt-BR"/>
            </w:rPr>
            <w:t>Software de computador/estruturas:</w:t>
          </w:r>
        </w:p>
      </w:docPartBody>
    </w:docPart>
    <w:docPart>
      <w:docPartPr>
        <w:name w:val="82C4843E64584CB6B8D6110251B7D5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528267-016A-4212-9169-406EF0DEBF15}"/>
      </w:docPartPr>
      <w:docPartBody>
        <w:p w:rsidR="00000000" w:rsidRDefault="00AD0645" w:rsidP="00AD0645">
          <w:pPr>
            <w:pStyle w:val="82C4843E64584CB6B8D6110251B7D5E5"/>
          </w:pPr>
          <w:r w:rsidRPr="00355814">
            <w:rPr>
              <w:rStyle w:val="NoEstEmNegrito"/>
              <w:lang w:bidi="pt-BR"/>
            </w:rPr>
            <w:t>Microsoft Office, Adobe Photoshop, Maple, Git, React, jQuery</w:t>
          </w:r>
        </w:p>
      </w:docPartBody>
    </w:docPart>
    <w:docPart>
      <w:docPartPr>
        <w:name w:val="10F7478D42F941618D82CA746FC87A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06513F-61B3-49D4-B632-5B974B3F0F47}"/>
      </w:docPartPr>
      <w:docPartBody>
        <w:p w:rsidR="00000000" w:rsidRDefault="00AD0645" w:rsidP="00AD0645">
          <w:pPr>
            <w:pStyle w:val="10F7478D42F941618D82CA746FC87AD9"/>
          </w:pPr>
          <w:r w:rsidRPr="00355814">
            <w:rPr>
              <w:lang w:bidi="pt-BR"/>
            </w:rPr>
            <w:t>Software de computador/estruturas:</w:t>
          </w:r>
        </w:p>
      </w:docPartBody>
    </w:docPart>
    <w:docPart>
      <w:docPartPr>
        <w:name w:val="70222628CF994C0FA98A0955CC3639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6595FA-9016-4C2E-88A4-867AF69292BF}"/>
      </w:docPartPr>
      <w:docPartBody>
        <w:p w:rsidR="00000000" w:rsidRDefault="00AD0645" w:rsidP="00AD0645">
          <w:pPr>
            <w:pStyle w:val="70222628CF994C0FA98A0955CC36395D"/>
          </w:pPr>
          <w:r w:rsidRPr="00355814">
            <w:rPr>
              <w:rStyle w:val="NoEstEmNegrito"/>
              <w:lang w:bidi="pt-BR"/>
            </w:rPr>
            <w:t>Microsoft Office, Adobe Photoshop, Maple, Git, React, jQuery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Commarcadores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Commarcadores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Commarcadores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Commarcadores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E1F3A"/>
    <w:rsid w:val="008D7919"/>
    <w:rsid w:val="00AD0645"/>
    <w:rsid w:val="00C00181"/>
    <w:rsid w:val="00C1268E"/>
    <w:rsid w:val="00CA3550"/>
    <w:rsid w:val="00D64240"/>
    <w:rsid w:val="00EA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B9DB842C97D4487A5883D450DA04159">
    <w:name w:val="2B9DB842C97D4487A5883D450DA04159"/>
  </w:style>
  <w:style w:type="paragraph" w:customStyle="1" w:styleId="A1F9C251BB7A40768C2B859E3E981EF2">
    <w:name w:val="A1F9C251BB7A40768C2B859E3E981EF2"/>
  </w:style>
  <w:style w:type="paragraph" w:customStyle="1" w:styleId="76470EC7F0EC4CB08BC226190209DD8A">
    <w:name w:val="76470EC7F0EC4CB08BC226190209DD8A"/>
  </w:style>
  <w:style w:type="paragraph" w:styleId="Commarcadores">
    <w:name w:val="List Bullet"/>
    <w:basedOn w:val="Normal"/>
    <w:uiPriority w:val="99"/>
    <w:pPr>
      <w:numPr>
        <w:numId w:val="1"/>
      </w:numPr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Commarcadores2">
    <w:name w:val="List Bullet 2"/>
    <w:basedOn w:val="Normal"/>
    <w:uiPriority w:val="99"/>
    <w:semiHidden/>
    <w:unhideWhenUsed/>
    <w:pPr>
      <w:numPr>
        <w:ilvl w:val="1"/>
        <w:numId w:val="1"/>
      </w:numPr>
      <w:contextualSpacing/>
    </w:pPr>
    <w:rPr>
      <w:b/>
      <w:color w:val="000000" w:themeColor="text1"/>
      <w:kern w:val="0"/>
      <w:sz w:val="20"/>
      <w:lang w:eastAsia="ja-JP"/>
      <w14:ligatures w14:val="none"/>
    </w:rPr>
  </w:style>
  <w:style w:type="paragraph" w:styleId="Commarcadores3">
    <w:name w:val="List Bullet 3"/>
    <w:basedOn w:val="Normal"/>
    <w:uiPriority w:val="99"/>
    <w:semiHidden/>
    <w:unhideWhenUsed/>
    <w:pPr>
      <w:numPr>
        <w:ilvl w:val="2"/>
        <w:numId w:val="1"/>
      </w:numPr>
      <w:contextualSpacing/>
    </w:pPr>
    <w:rPr>
      <w:b/>
      <w:color w:val="000000" w:themeColor="text1"/>
      <w:kern w:val="0"/>
      <w:sz w:val="20"/>
      <w:lang w:eastAsia="ja-JP"/>
      <w14:ligatures w14:val="none"/>
    </w:rPr>
  </w:style>
  <w:style w:type="paragraph" w:styleId="Commarcadores4">
    <w:name w:val="List Bullet 4"/>
    <w:basedOn w:val="Normal"/>
    <w:uiPriority w:val="99"/>
    <w:semiHidden/>
    <w:unhideWhenUsed/>
    <w:pPr>
      <w:numPr>
        <w:ilvl w:val="3"/>
        <w:numId w:val="1"/>
      </w:numPr>
      <w:contextualSpacing/>
    </w:pPr>
    <w:rPr>
      <w:b/>
      <w:color w:val="000000" w:themeColor="text1"/>
      <w:kern w:val="0"/>
      <w:sz w:val="20"/>
      <w:lang w:eastAsia="ja-JP"/>
      <w14:ligatures w14:val="none"/>
    </w:rPr>
  </w:style>
  <w:style w:type="paragraph" w:styleId="Commarcadores5">
    <w:name w:val="List Bullet 5"/>
    <w:basedOn w:val="Normal"/>
    <w:uiPriority w:val="99"/>
    <w:semiHidden/>
    <w:unhideWhenUsed/>
    <w:pPr>
      <w:numPr>
        <w:ilvl w:val="4"/>
        <w:numId w:val="1"/>
      </w:numPr>
      <w:contextualSpacing/>
    </w:pPr>
    <w:rPr>
      <w:b/>
      <w:color w:val="000000" w:themeColor="text1"/>
      <w:kern w:val="0"/>
      <w:sz w:val="20"/>
      <w:lang w:eastAsia="ja-JP"/>
      <w14:ligatures w14:val="none"/>
    </w:rPr>
  </w:style>
  <w:style w:type="paragraph" w:customStyle="1" w:styleId="E969ADCAE10D4FCD8DD2780BFD402636">
    <w:name w:val="E969ADCAE10D4FCD8DD2780BFD402636"/>
  </w:style>
  <w:style w:type="paragraph" w:customStyle="1" w:styleId="DA76F3D5D33C4B42B5EEAD73B57ADEA3">
    <w:name w:val="DA76F3D5D33C4B42B5EEAD73B57ADEA3"/>
  </w:style>
  <w:style w:type="paragraph" w:customStyle="1" w:styleId="4A99B0A2CEBA4810A7F180A56753203E">
    <w:name w:val="4A99B0A2CEBA4810A7F180A56753203E"/>
  </w:style>
  <w:style w:type="character" w:customStyle="1" w:styleId="NoEstEmNegrito">
    <w:name w:val="Não Está Em Negrito"/>
    <w:uiPriority w:val="1"/>
    <w:qFormat/>
    <w:rsid w:val="00AD0645"/>
    <w:rPr>
      <w:b/>
      <w:bCs/>
      <w:color w:val="auto"/>
    </w:rPr>
  </w:style>
  <w:style w:type="paragraph" w:customStyle="1" w:styleId="F090750DFBA944B39EEF87A5C3253CD0">
    <w:name w:val="F090750DFBA944B39EEF87A5C3253CD0"/>
  </w:style>
  <w:style w:type="paragraph" w:customStyle="1" w:styleId="16B243FA08B84599932BDF8FE510B8BA">
    <w:name w:val="16B243FA08B84599932BDF8FE510B8BA"/>
  </w:style>
  <w:style w:type="paragraph" w:customStyle="1" w:styleId="D16CBBAA02B44793A41D81FEDBBAEE93">
    <w:name w:val="D16CBBAA02B44793A41D81FEDBBAEE93"/>
  </w:style>
  <w:style w:type="paragraph" w:customStyle="1" w:styleId="064B24C5C8E74B90994D8BDFF75CA4B2">
    <w:name w:val="064B24C5C8E74B90994D8BDFF75CA4B2"/>
  </w:style>
  <w:style w:type="paragraph" w:customStyle="1" w:styleId="86989EF8623E490CBBF77D39E501835E">
    <w:name w:val="86989EF8623E490CBBF77D39E501835E"/>
  </w:style>
  <w:style w:type="paragraph" w:customStyle="1" w:styleId="9A68D045E7D6442F8EEC50343899031F">
    <w:name w:val="9A68D045E7D6442F8EEC50343899031F"/>
    <w:rsid w:val="001E1F3A"/>
  </w:style>
  <w:style w:type="paragraph" w:customStyle="1" w:styleId="2738177427E1440AB26F3DBDC8F52FC9">
    <w:name w:val="2738177427E1440AB26F3DBDC8F52FC9"/>
    <w:rsid w:val="001E1F3A"/>
  </w:style>
  <w:style w:type="paragraph" w:customStyle="1" w:styleId="D9D496F1B8024B6EAEF5CB8C83B0B506">
    <w:name w:val="D9D496F1B8024B6EAEF5CB8C83B0B506"/>
    <w:rsid w:val="00AD0645"/>
    <w:pPr>
      <w:spacing w:line="259" w:lineRule="auto"/>
    </w:pPr>
    <w:rPr>
      <w:kern w:val="0"/>
      <w:sz w:val="22"/>
      <w:szCs w:val="22"/>
      <w14:ligatures w14:val="none"/>
    </w:rPr>
  </w:style>
  <w:style w:type="paragraph" w:customStyle="1" w:styleId="82C4843E64584CB6B8D6110251B7D5E5">
    <w:name w:val="82C4843E64584CB6B8D6110251B7D5E5"/>
    <w:rsid w:val="00AD0645"/>
    <w:pPr>
      <w:spacing w:line="259" w:lineRule="auto"/>
    </w:pPr>
    <w:rPr>
      <w:kern w:val="0"/>
      <w:sz w:val="22"/>
      <w:szCs w:val="22"/>
      <w14:ligatures w14:val="none"/>
    </w:rPr>
  </w:style>
  <w:style w:type="paragraph" w:customStyle="1" w:styleId="10F7478D42F941618D82CA746FC87AD9">
    <w:name w:val="10F7478D42F941618D82CA746FC87AD9"/>
    <w:rsid w:val="00AD0645"/>
    <w:pPr>
      <w:spacing w:line="259" w:lineRule="auto"/>
    </w:pPr>
    <w:rPr>
      <w:kern w:val="0"/>
      <w:sz w:val="22"/>
      <w:szCs w:val="22"/>
      <w14:ligatures w14:val="none"/>
    </w:rPr>
  </w:style>
  <w:style w:type="paragraph" w:customStyle="1" w:styleId="70222628CF994C0FA98A0955CC36395D">
    <w:name w:val="70222628CF994C0FA98A0955CC36395D"/>
    <w:rsid w:val="00AD0645"/>
    <w:pPr>
      <w:spacing w:line="259" w:lineRule="auto"/>
    </w:pPr>
    <w:rPr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profissional básico</Template>
  <TotalTime>89</TotalTime>
  <Pages>2</Pages>
  <Words>404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 Junqueira</cp:lastModifiedBy>
  <cp:revision>7</cp:revision>
  <dcterms:created xsi:type="dcterms:W3CDTF">2024-09-06T14:07:00Z</dcterms:created>
  <dcterms:modified xsi:type="dcterms:W3CDTF">2024-11-19T22:00:00Z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